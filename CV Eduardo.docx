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9E8D" w14:textId="0C540427" w:rsidR="00BB08EF" w:rsidRDefault="00E427F6">
      <w:r>
        <w:rPr>
          <w:noProof/>
          <w:lang w:val="en-US" w:eastAsia="zh-TW"/>
        </w:rPr>
        <w:drawing>
          <wp:anchor distT="0" distB="0" distL="114300" distR="114300" simplePos="0" relativeHeight="251836416" behindDoc="0" locked="0" layoutInCell="1" allowOverlap="1" wp14:anchorId="00D9180B" wp14:editId="045BC6F1">
            <wp:simplePos x="0" y="0"/>
            <wp:positionH relativeFrom="margin">
              <wp:posOffset>-209550</wp:posOffset>
            </wp:positionH>
            <wp:positionV relativeFrom="paragraph">
              <wp:posOffset>9525</wp:posOffset>
            </wp:positionV>
            <wp:extent cx="1504950" cy="1920240"/>
            <wp:effectExtent l="0" t="0" r="0" b="3810"/>
            <wp:wrapNone/>
            <wp:docPr id="5" name="Imagen 5" descr="Foto en blanco y negro de un joven con cabello cor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Foto en blanco y negro de un joven con cabello cort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245" cy="19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18F"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F35C6AE" wp14:editId="4D13EEC1">
                <wp:simplePos x="0" y="0"/>
                <wp:positionH relativeFrom="page">
                  <wp:posOffset>9413</wp:posOffset>
                </wp:positionH>
                <wp:positionV relativeFrom="paragraph">
                  <wp:posOffset>-918845</wp:posOffset>
                </wp:positionV>
                <wp:extent cx="415290" cy="10726420"/>
                <wp:effectExtent l="0" t="0" r="3810" b="0"/>
                <wp:wrapNone/>
                <wp:docPr id="278" name="Rectá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10726420"/>
                        </a:xfrm>
                        <a:prstGeom prst="rect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45F70D5" id="Rectángulo 278" o:spid="_x0000_s1026" style="position:absolute;margin-left:.75pt;margin-top:-72.35pt;width:32.7pt;height:844.6pt;z-index:251805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" fillcolor="#6179aa" stroked="f" strokeweight="1pt">
                <w10:wrap anchorx="page"/>
              </v:rect>
            </w:pict>
          </mc:Fallback>
        </mc:AlternateContent>
      </w:r>
      <w:r w:rsidR="006F118F"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0BB5189" wp14:editId="7D33AC10">
                <wp:simplePos x="0" y="0"/>
                <wp:positionH relativeFrom="column">
                  <wp:posOffset>-195580</wp:posOffset>
                </wp:positionH>
                <wp:positionV relativeFrom="paragraph">
                  <wp:posOffset>-915670</wp:posOffset>
                </wp:positionV>
                <wp:extent cx="1461770" cy="2646045"/>
                <wp:effectExtent l="0" t="0" r="5080" b="1905"/>
                <wp:wrapNone/>
                <wp:docPr id="277" name="Rectángul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770" cy="2646045"/>
                        </a:xfrm>
                        <a:prstGeom prst="rect">
                          <a:avLst/>
                        </a:prstGeom>
                        <a:solidFill>
                          <a:srgbClr val="F6DDA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C2DC83B" id="Rectángulo 277" o:spid="_x0000_s1026" style="position:absolute;margin-left:-15.4pt;margin-top:-72.1pt;width:115.1pt;height:208.3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" fillcolor="#f6dda7" stroked="f" strokeweight="1pt"/>
            </w:pict>
          </mc:Fallback>
        </mc:AlternateContent>
      </w:r>
      <w:r w:rsidR="006F118F"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25CE3F7" wp14:editId="708E657C">
                <wp:simplePos x="0" y="0"/>
                <wp:positionH relativeFrom="column">
                  <wp:posOffset>1630045</wp:posOffset>
                </wp:positionH>
                <wp:positionV relativeFrom="paragraph">
                  <wp:posOffset>319405</wp:posOffset>
                </wp:positionV>
                <wp:extent cx="5714365" cy="1617345"/>
                <wp:effectExtent l="0" t="0" r="19685" b="20955"/>
                <wp:wrapNone/>
                <wp:docPr id="279" name="Rectángulo redondead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4365" cy="161734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6179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oundrect w14:anchorId="74636286" id="Rectángulo redondeado 279" o:spid="_x0000_s1026" style="position:absolute;margin-left:128.35pt;margin-top:25.15pt;width:449.95pt;height:127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" filled="f" strokecolor="#6179aa" strokeweight="1pt">
                <v:stroke joinstyle="miter"/>
              </v:roundrect>
            </w:pict>
          </mc:Fallback>
        </mc:AlternateContent>
      </w:r>
      <w:r w:rsidR="006F118F" w:rsidRPr="006F118F">
        <w:rPr>
          <w:noProof/>
          <w:lang w:val="en-US" w:eastAsia="zh-TW"/>
        </w:rPr>
        <w:drawing>
          <wp:anchor distT="0" distB="0" distL="114300" distR="114300" simplePos="0" relativeHeight="251807744" behindDoc="0" locked="0" layoutInCell="1" allowOverlap="1" wp14:anchorId="6BC4970A" wp14:editId="6FE354D7">
            <wp:simplePos x="0" y="0"/>
            <wp:positionH relativeFrom="column">
              <wp:posOffset>-212090</wp:posOffset>
            </wp:positionH>
            <wp:positionV relativeFrom="paragraph">
              <wp:posOffset>374650</wp:posOffset>
            </wp:positionV>
            <wp:extent cx="1495425" cy="1567180"/>
            <wp:effectExtent l="0" t="0" r="9525" b="0"/>
            <wp:wrapNone/>
            <wp:docPr id="290" name="Imagen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d_1_resume_semana3_mexico_0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18F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08768" behindDoc="1" locked="0" layoutInCell="1" allowOverlap="1" wp14:anchorId="7F3AAB5F" wp14:editId="08CD51AD">
                <wp:simplePos x="0" y="0"/>
                <wp:positionH relativeFrom="margin">
                  <wp:posOffset>1630045</wp:posOffset>
                </wp:positionH>
                <wp:positionV relativeFrom="paragraph">
                  <wp:posOffset>-296545</wp:posOffset>
                </wp:positionV>
                <wp:extent cx="3997960" cy="1404620"/>
                <wp:effectExtent l="0" t="0" r="2540" b="0"/>
                <wp:wrapNone/>
                <wp:docPr id="2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63AA9" w14:textId="08B67D51" w:rsidR="006F118F" w:rsidRDefault="0054344F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</w:rPr>
                              <w:t>Eduardo Ram</w:t>
                            </w:r>
                            <w:r w:rsidR="00225911"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</w:rPr>
                              <w:t>Í</w:t>
                            </w:r>
                            <w:r>
                              <w:rPr>
                                <w:rFonts w:ascii="Corbel" w:hAnsi="Corbel"/>
                                <w:b/>
                                <w:color w:val="6179AA"/>
                                <w:sz w:val="36"/>
                                <w:szCs w:val="36"/>
                              </w:rPr>
                              <w:t>rez Granados</w:t>
                            </w:r>
                          </w:p>
                          <w:p w14:paraId="4A255736" w14:textId="15BFD315" w:rsidR="006F118F" w:rsidRPr="00845EF5" w:rsidRDefault="008553BF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  <w:t>Ingeniería en Sistemas Computacionales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3AAB5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8.35pt;margin-top:-23.35pt;width:314.8pt;height:110.6pt;z-index:-251507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DTMDgIAAPcDAAAOAAAAZHJzL2Uyb0RvYy54bWysU9tu2zAMfR+wfxD0vtjJkrQ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" stroked="f">
                <v:textbox style="mso-fit-shape-to-text:t">
                  <w:txbxContent>
                    <w:p w14:paraId="7EA63AA9" w14:textId="08B67D51" w:rsidR="006F118F" w:rsidRDefault="0054344F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6179AA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6179AA"/>
                          <w:sz w:val="36"/>
                          <w:szCs w:val="36"/>
                        </w:rPr>
                        <w:t>Eduardo Ram</w:t>
                      </w:r>
                      <w:r w:rsidR="00225911">
                        <w:rPr>
                          <w:rFonts w:ascii="Corbel" w:hAnsi="Corbel"/>
                          <w:b/>
                          <w:color w:val="6179AA"/>
                          <w:sz w:val="36"/>
                          <w:szCs w:val="36"/>
                        </w:rPr>
                        <w:t>Í</w:t>
                      </w:r>
                      <w:r>
                        <w:rPr>
                          <w:rFonts w:ascii="Corbel" w:hAnsi="Corbel"/>
                          <w:b/>
                          <w:color w:val="6179AA"/>
                          <w:sz w:val="36"/>
                          <w:szCs w:val="36"/>
                        </w:rPr>
                        <w:t>rez Granados</w:t>
                      </w:r>
                    </w:p>
                    <w:p w14:paraId="4A255736" w14:textId="15BFD315" w:rsidR="006F118F" w:rsidRPr="00845EF5" w:rsidRDefault="008553BF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  <w:t>Ingeniería en Sistemas Computacionales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18F" w:rsidRPr="006F118F"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47C31E8F" wp14:editId="23781D15">
                <wp:simplePos x="0" y="0"/>
                <wp:positionH relativeFrom="column">
                  <wp:posOffset>1607185</wp:posOffset>
                </wp:positionH>
                <wp:positionV relativeFrom="paragraph">
                  <wp:posOffset>621030</wp:posOffset>
                </wp:positionV>
                <wp:extent cx="48260" cy="1011555"/>
                <wp:effectExtent l="0" t="0" r="27940" b="17145"/>
                <wp:wrapNone/>
                <wp:docPr id="282" name="Grupo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0" cy="1011555"/>
                          <a:chOff x="0" y="0"/>
                          <a:chExt cx="48260" cy="1012087"/>
                        </a:xfrm>
                      </wpg:grpSpPr>
                      <wps:wsp>
                        <wps:cNvPr id="283" name="Elipse 283"/>
                        <wps:cNvSpPr/>
                        <wps:spPr>
                          <a:xfrm>
                            <a:off x="0" y="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Elipse 284"/>
                        <wps:cNvSpPr/>
                        <wps:spPr>
                          <a:xfrm>
                            <a:off x="0" y="189470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Elipse 285"/>
                        <wps:cNvSpPr/>
                        <wps:spPr>
                          <a:xfrm>
                            <a:off x="0" y="38717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Elipse 286"/>
                        <wps:cNvSpPr/>
                        <wps:spPr>
                          <a:xfrm>
                            <a:off x="0" y="57664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Elipse 287"/>
                        <wps:cNvSpPr/>
                        <wps:spPr>
                          <a:xfrm>
                            <a:off x="0" y="766118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Elipse 288"/>
                        <wps:cNvSpPr/>
                        <wps:spPr>
                          <a:xfrm>
                            <a:off x="0" y="963827"/>
                            <a:ext cx="48260" cy="48260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75377981" id="Grupo 282" o:spid="_x0000_s1026" style="position:absolute;margin-left:126.55pt;margin-top:48.9pt;width:3.8pt;height:79.65pt;z-index:251810816" coordsize="482,10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">
                <v:oval id="Elipse 283" o:spid="_x0000_s1027" style="position:absolute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" fillcolor="#6179aa" strokecolor="white [3212]" strokeweight="1pt">
                  <v:stroke joinstyle="miter"/>
                </v:oval>
                <v:oval id="Elipse 284" o:spid="_x0000_s1028" style="position:absolute;top:1894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" fillcolor="#6179aa" strokecolor="white [3212]" strokeweight="1pt">
                  <v:stroke joinstyle="miter"/>
                </v:oval>
                <v:oval id="Elipse 285" o:spid="_x0000_s1029" style="position:absolute;top:3871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" fillcolor="#6179aa" strokecolor="white [3212]" strokeweight="1pt">
                  <v:stroke joinstyle="miter"/>
                </v:oval>
                <v:oval id="Elipse 286" o:spid="_x0000_s1030" style="position:absolute;top:5766;width:482;height:4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" fillcolor="#6179aa" strokecolor="white [3212]" strokeweight="1pt">
                  <v:stroke joinstyle="miter"/>
                </v:oval>
                <v:oval id="Elipse 287" o:spid="_x0000_s1031" style="position:absolute;top:7661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" fillcolor="#6179aa" strokecolor="white [3212]" strokeweight="1pt">
                  <v:stroke joinstyle="miter"/>
                </v:oval>
                <v:oval id="Elipse 288" o:spid="_x0000_s1032" style="position:absolute;top:9638;width:482;height: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" fillcolor="#6179aa" strokecolor="white [3212]" strokeweight="1pt">
                  <v:stroke joinstyle="miter"/>
                </v:oval>
              </v:group>
            </w:pict>
          </mc:Fallback>
        </mc:AlternateContent>
      </w:r>
    </w:p>
    <w:p w14:paraId="03B7356E" w14:textId="326F004B" w:rsidR="004A17D5" w:rsidRDefault="004A1C12">
      <w:r>
        <w:rPr>
          <w:noProof/>
        </w:rPr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676B033A" wp14:editId="54932DD3">
                <wp:simplePos x="0" y="0"/>
                <wp:positionH relativeFrom="column">
                  <wp:posOffset>-171450</wp:posOffset>
                </wp:positionH>
                <wp:positionV relativeFrom="paragraph">
                  <wp:posOffset>4133215</wp:posOffset>
                </wp:positionV>
                <wp:extent cx="6153150" cy="1343025"/>
                <wp:effectExtent l="0" t="0" r="1905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315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E68C6" w14:textId="5BEA2196" w:rsidR="004A1C12" w:rsidRDefault="004A1C1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Tengo unos proyectos que he desarrollado en el transcurso de mi carrera, las cuales comparto unas </w:t>
                            </w:r>
                            <w:r w:rsidR="004E48C6">
                              <w:rPr>
                                <w:lang w:val="es-ES"/>
                              </w:rPr>
                              <w:t>imágenes de mis trabajos vía drive:</w:t>
                            </w:r>
                          </w:p>
                          <w:p w14:paraId="5C949926" w14:textId="38A26AFE" w:rsidR="004E48C6" w:rsidRDefault="00000000">
                            <w:pPr>
                              <w:rPr>
                                <w:lang w:val="es-ES"/>
                              </w:rPr>
                            </w:pPr>
                            <w:hyperlink r:id="rId12" w:history="1">
                              <w:r w:rsidR="004E48C6" w:rsidRPr="00EB615B">
                                <w:rPr>
                                  <w:rStyle w:val="Hipervnculo"/>
                                  <w:lang w:val="es-ES"/>
                                </w:rPr>
                                <w:t>https://drive.google.com/file/d/1AApBp8PV3hqgknZAsm_lo4DYaG2P25Ma/view?usp=sharing</w:t>
                              </w:r>
                            </w:hyperlink>
                          </w:p>
                          <w:p w14:paraId="4CAEE69A" w14:textId="09FC8FFC" w:rsidR="004E48C6" w:rsidRDefault="00000000">
                            <w:pPr>
                              <w:rPr>
                                <w:lang w:val="es-ES"/>
                              </w:rPr>
                            </w:pPr>
                            <w:hyperlink r:id="rId13" w:history="1">
                              <w:r w:rsidR="004E48C6" w:rsidRPr="00EB615B">
                                <w:rPr>
                                  <w:rStyle w:val="Hipervnculo"/>
                                  <w:lang w:val="es-ES"/>
                                </w:rPr>
                                <w:t>https://drive.google.com/file/d/1FVvdq38XQ4GPMidzCaSdAP9iampqggaP/view?usp=sharing</w:t>
                              </w:r>
                            </w:hyperlink>
                          </w:p>
                          <w:p w14:paraId="3FF88F25" w14:textId="6DC6CE98" w:rsidR="004E48C6" w:rsidRDefault="00000000">
                            <w:pPr>
                              <w:rPr>
                                <w:lang w:val="es-ES"/>
                              </w:rPr>
                            </w:pPr>
                            <w:hyperlink r:id="rId14" w:history="1">
                              <w:r w:rsidR="000946EC" w:rsidRPr="00EB615B">
                                <w:rPr>
                                  <w:rStyle w:val="Hipervnculo"/>
                                  <w:lang w:val="es-ES"/>
                                </w:rPr>
                                <w:t>https://drive.google.com/file/d/1BBG8PDY5j9HA1FY9YTJmL6UT-c3ez4pg/view?usp=sharing</w:t>
                              </w:r>
                            </w:hyperlink>
                          </w:p>
                          <w:p w14:paraId="4DB69D6A" w14:textId="77777777" w:rsidR="000946EC" w:rsidRPr="004A1C12" w:rsidRDefault="000946EC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B033A" id="_x0000_s1027" type="#_x0000_t202" style="position:absolute;margin-left:-13.5pt;margin-top:325.45pt;width:484.5pt;height:105.7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">
                <v:textbox>
                  <w:txbxContent>
                    <w:p w14:paraId="127E68C6" w14:textId="5BEA2196" w:rsidR="004A1C12" w:rsidRDefault="004A1C1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Tengo unos proyectos que he desarrollado en el transcurso de mi carrera, las cuales comparto unas </w:t>
                      </w:r>
                      <w:r w:rsidR="004E48C6">
                        <w:rPr>
                          <w:lang w:val="es-ES"/>
                        </w:rPr>
                        <w:t>imágenes de mis trabajos vía drive:</w:t>
                      </w:r>
                    </w:p>
                    <w:p w14:paraId="5C949926" w14:textId="38A26AFE" w:rsidR="004E48C6" w:rsidRDefault="00000000">
                      <w:pPr>
                        <w:rPr>
                          <w:lang w:val="es-ES"/>
                        </w:rPr>
                      </w:pPr>
                      <w:hyperlink r:id="rId15" w:history="1">
                        <w:r w:rsidR="004E48C6" w:rsidRPr="00EB615B">
                          <w:rPr>
                            <w:rStyle w:val="Hipervnculo"/>
                            <w:lang w:val="es-ES"/>
                          </w:rPr>
                          <w:t>https://drive.google.com/file/d/1AApBp8PV3hqgknZAsm_lo4DYaG2P25Ma/view?usp=sharing</w:t>
                        </w:r>
                      </w:hyperlink>
                    </w:p>
                    <w:p w14:paraId="4CAEE69A" w14:textId="09FC8FFC" w:rsidR="004E48C6" w:rsidRDefault="00000000">
                      <w:pPr>
                        <w:rPr>
                          <w:lang w:val="es-ES"/>
                        </w:rPr>
                      </w:pPr>
                      <w:hyperlink r:id="rId16" w:history="1">
                        <w:r w:rsidR="004E48C6" w:rsidRPr="00EB615B">
                          <w:rPr>
                            <w:rStyle w:val="Hipervnculo"/>
                            <w:lang w:val="es-ES"/>
                          </w:rPr>
                          <w:t>https://drive.google.com/file/d/1FVvdq38XQ4GPMidzCaSdAP9iampqggaP/view?usp=sharing</w:t>
                        </w:r>
                      </w:hyperlink>
                    </w:p>
                    <w:p w14:paraId="3FF88F25" w14:textId="6DC6CE98" w:rsidR="004E48C6" w:rsidRDefault="00000000">
                      <w:pPr>
                        <w:rPr>
                          <w:lang w:val="es-ES"/>
                        </w:rPr>
                      </w:pPr>
                      <w:hyperlink r:id="rId17" w:history="1">
                        <w:r w:rsidR="000946EC" w:rsidRPr="00EB615B">
                          <w:rPr>
                            <w:rStyle w:val="Hipervnculo"/>
                            <w:lang w:val="es-ES"/>
                          </w:rPr>
                          <w:t>https://drive.google.com/file/d/1BBG8PDY5j9HA1FY9YTJmL6UT-c3ez4pg/view?usp=sharing</w:t>
                        </w:r>
                      </w:hyperlink>
                    </w:p>
                    <w:p w14:paraId="4DB69D6A" w14:textId="77777777" w:rsidR="000946EC" w:rsidRPr="004A1C12" w:rsidRDefault="000946EC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52006CE5" wp14:editId="58870583">
                <wp:simplePos x="0" y="0"/>
                <wp:positionH relativeFrom="margin">
                  <wp:posOffset>-295275</wp:posOffset>
                </wp:positionH>
                <wp:positionV relativeFrom="paragraph">
                  <wp:posOffset>1847850</wp:posOffset>
                </wp:positionV>
                <wp:extent cx="6419850" cy="2181225"/>
                <wp:effectExtent l="0" t="0" r="0" b="0"/>
                <wp:wrapSquare wrapText="bothSides"/>
                <wp:docPr id="2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9850" cy="2181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EF229" w14:textId="3AF73AED" w:rsidR="008553BF" w:rsidRPr="008553BF" w:rsidRDefault="008C5485" w:rsidP="008553B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 xml:space="preserve">Actualmente </w:t>
                            </w:r>
                            <w:r w:rsidR="00DD49A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estoy en proceso de titulación</w:t>
                            </w:r>
                            <w:r w:rsidRP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D0324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en la</w:t>
                            </w:r>
                            <w:r w:rsidR="0025712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 xml:space="preserve"> universidad UTEL</w:t>
                            </w:r>
                            <w:r w:rsidR="00BD7F1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.</w:t>
                            </w:r>
                          </w:p>
                          <w:p w14:paraId="6F6AFA07" w14:textId="77777777" w:rsidR="008553BF" w:rsidRDefault="008553BF" w:rsidP="008553B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Sé</w:t>
                            </w:r>
                            <w:r w:rsidR="008C5485" w:rsidRP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P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elaborar</w:t>
                            </w:r>
                            <w:r w:rsidR="008C5485" w:rsidRP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 xml:space="preserve"> trabajos </w:t>
                            </w:r>
                            <w:r w:rsidRP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en</w:t>
                            </w:r>
                            <w:r w:rsidR="008C5485" w:rsidRP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 xml:space="preserve"> computadora </w:t>
                            </w:r>
                            <w:r w:rsidRP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 xml:space="preserve">y </w:t>
                            </w:r>
                            <w:r w:rsidR="008C5485" w:rsidRP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 xml:space="preserve">me desenvuelvo en la paquetería básica de </w:t>
                            </w:r>
                            <w:r w:rsidRP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O</w:t>
                            </w:r>
                            <w:r w:rsidR="008C5485" w:rsidRP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ffice</w:t>
                            </w:r>
                            <w:r w:rsidRP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.</w:t>
                            </w:r>
                          </w:p>
                          <w:p w14:paraId="15C18A59" w14:textId="5AC2E025" w:rsidR="00BD7F1B" w:rsidRDefault="004B078C" w:rsidP="006F118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Por el momento s</w:t>
                            </w:r>
                            <w:r w:rsid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é</w:t>
                            </w:r>
                            <w:r w:rsidRP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 xml:space="preserve"> programar en </w:t>
                            </w:r>
                            <w:r w:rsid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C</w:t>
                            </w:r>
                            <w:r w:rsidRP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#</w:t>
                            </w:r>
                            <w:r w:rsid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620E0C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en</w:t>
                            </w:r>
                            <w:r w:rsidRP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V</w:t>
                            </w:r>
                            <w:r w:rsidRP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 xml:space="preserve">isual </w:t>
                            </w:r>
                            <w:r w:rsid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S</w:t>
                            </w:r>
                            <w:r w:rsidRP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tudio</w:t>
                            </w:r>
                            <w:r w:rsidR="001814B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,</w:t>
                            </w:r>
                            <w:r w:rsidR="001864C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0B604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java en Bluej</w:t>
                            </w:r>
                            <w:r w:rsidR="001814B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,</w:t>
                            </w:r>
                            <w:r w:rsidR="009E3FFC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680EF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C</w:t>
                            </w:r>
                            <w:r w:rsidR="009E3FFC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 xml:space="preserve"> y </w:t>
                            </w:r>
                            <w:r w:rsidR="00680EF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C</w:t>
                            </w:r>
                            <w:r w:rsidR="009E3FFC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++</w:t>
                            </w:r>
                            <w:r w:rsidR="00737081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, Python</w:t>
                            </w:r>
                            <w:r w:rsidR="00DB4572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.</w:t>
                            </w:r>
                          </w:p>
                          <w:p w14:paraId="78B9776C" w14:textId="082BC344" w:rsidR="004B078C" w:rsidRDefault="00BD7F1B" w:rsidP="006F118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Conocimientos en d</w:t>
                            </w:r>
                            <w:r w:rsid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 xml:space="preserve">esarrollo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 xml:space="preserve">de </w:t>
                            </w:r>
                            <w:r w:rsidR="004B078C" w:rsidRP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diagramas E-</w:t>
                            </w:r>
                            <w:r w:rsidR="000E7504" w:rsidRP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R</w:t>
                            </w:r>
                            <w:r w:rsidR="000E7504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,</w:t>
                            </w:r>
                            <w:r w:rsidR="000E7504" w:rsidRP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 w:rsidR="000E7504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programación</w:t>
                            </w:r>
                            <w:r w:rsidR="00100103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 xml:space="preserve"> orientada</w:t>
                            </w:r>
                            <w:r w:rsidR="00B01163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 xml:space="preserve"> a objetos</w:t>
                            </w:r>
                            <w:r w:rsidR="007A6B0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 xml:space="preserve">, </w:t>
                            </w:r>
                            <w:r w:rsidR="000520C3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creación de diagramas UML</w:t>
                            </w:r>
                            <w:r w:rsid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.</w:t>
                            </w:r>
                          </w:p>
                          <w:p w14:paraId="2E4BF1E2" w14:textId="11EEC260" w:rsidR="00BD7F1B" w:rsidRDefault="00BD7F1B" w:rsidP="00BD7F1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Soy paciente</w:t>
                            </w:r>
                            <w:r w:rsidR="000E7504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,</w:t>
                            </w:r>
                            <w:r w:rsidRP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 xml:space="preserve"> trabajo bajo presión</w:t>
                            </w:r>
                            <w:r w:rsidR="00620E0C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 xml:space="preserve"> y</w:t>
                            </w:r>
                            <w:r w:rsidRPr="008553BF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 xml:space="preserve"> aprendo con facilitad.</w:t>
                            </w:r>
                          </w:p>
                          <w:p w14:paraId="22A2A1BD" w14:textId="5ED5F158" w:rsidR="00023459" w:rsidRDefault="00023459" w:rsidP="00BD7F1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Tengo una di</w:t>
                            </w:r>
                            <w:r w:rsidR="001E4DD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scapacidad llamada Parálisis Cerebral Infantil (motriz</w:t>
                            </w:r>
                            <w:r w:rsidR="005902BE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), en</w:t>
                            </w:r>
                            <w:r w:rsidR="001E4DD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 xml:space="preserve"> lo intelectual estoy bien</w:t>
                            </w:r>
                          </w:p>
                          <w:p w14:paraId="516003EA" w14:textId="1B9CEC92" w:rsidR="00EB5D3A" w:rsidRDefault="00EB5D3A" w:rsidP="00BD7F1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Desarrollo web</w:t>
                            </w:r>
                            <w:r w:rsidR="00116388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  <w:t>.</w:t>
                            </w:r>
                          </w:p>
                          <w:p w14:paraId="3807F642" w14:textId="43808F42" w:rsidR="00116388" w:rsidRDefault="00116388" w:rsidP="00BD7F1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Mi objetivo laboral es contribuir a mejorar la experiencia del usuario final, al desarrollar interfaces amigables y con ello hacer que la empresa tenga mayor difusión por internet.</w:t>
                            </w:r>
                          </w:p>
                          <w:p w14:paraId="255AFA95" w14:textId="77777777" w:rsidR="00BD7F1B" w:rsidRPr="00BD7F1B" w:rsidRDefault="00BD7F1B" w:rsidP="00BD7F1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06CE5" id="_x0000_s1028" type="#_x0000_t202" style="position:absolute;margin-left:-23.25pt;margin-top:145.5pt;width:505.5pt;height:171.7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" filled="f" stroked="f">
                <v:textbox>
                  <w:txbxContent>
                    <w:p w14:paraId="2A2EF229" w14:textId="3AF73AED" w:rsidR="008553BF" w:rsidRPr="008553BF" w:rsidRDefault="008C5485" w:rsidP="008553B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</w:pPr>
                      <w:r w:rsidRP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 xml:space="preserve">Actualmente </w:t>
                      </w:r>
                      <w:r w:rsidR="00DD49A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estoy en proceso de titulación</w:t>
                      </w:r>
                      <w:r w:rsidRP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="00D0324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en la</w:t>
                      </w:r>
                      <w:r w:rsidR="0025712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 xml:space="preserve"> universidad UTEL</w:t>
                      </w:r>
                      <w:r w:rsidR="00BD7F1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.</w:t>
                      </w:r>
                    </w:p>
                    <w:p w14:paraId="6F6AFA07" w14:textId="77777777" w:rsidR="008553BF" w:rsidRDefault="008553BF" w:rsidP="008553B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</w:pPr>
                      <w:r w:rsidRP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Sé</w:t>
                      </w:r>
                      <w:r w:rsidR="008C5485" w:rsidRP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P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elaborar</w:t>
                      </w:r>
                      <w:r w:rsidR="008C5485" w:rsidRP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 xml:space="preserve"> trabajos </w:t>
                      </w:r>
                      <w:r w:rsidRP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en</w:t>
                      </w:r>
                      <w:r w:rsidR="008C5485" w:rsidRP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 xml:space="preserve"> computadora </w:t>
                      </w:r>
                      <w:r w:rsidRP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 xml:space="preserve">y </w:t>
                      </w:r>
                      <w:r w:rsidR="008C5485" w:rsidRP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 xml:space="preserve">me desenvuelvo en la paquetería básica de </w:t>
                      </w:r>
                      <w:r w:rsidRP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O</w:t>
                      </w:r>
                      <w:r w:rsidR="008C5485" w:rsidRP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ffice</w:t>
                      </w:r>
                      <w:r w:rsidRP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.</w:t>
                      </w:r>
                    </w:p>
                    <w:p w14:paraId="15C18A59" w14:textId="5AC2E025" w:rsidR="00BD7F1B" w:rsidRDefault="004B078C" w:rsidP="006F118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</w:pPr>
                      <w:r w:rsidRP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Por el momento s</w:t>
                      </w:r>
                      <w:r w:rsid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é</w:t>
                      </w:r>
                      <w:r w:rsidRP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 xml:space="preserve"> programar en </w:t>
                      </w:r>
                      <w:r w:rsid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C</w:t>
                      </w:r>
                      <w:r w:rsidRP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#</w:t>
                      </w:r>
                      <w:r w:rsid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="00620E0C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en</w:t>
                      </w:r>
                      <w:r w:rsidRP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V</w:t>
                      </w:r>
                      <w:r w:rsidRP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 xml:space="preserve">isual </w:t>
                      </w:r>
                      <w:r w:rsid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S</w:t>
                      </w:r>
                      <w:r w:rsidRP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tudio</w:t>
                      </w:r>
                      <w:r w:rsidR="001814B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,</w:t>
                      </w:r>
                      <w:r w:rsidR="001864C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="000B604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java en Bluej</w:t>
                      </w:r>
                      <w:r w:rsidR="001814B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,</w:t>
                      </w:r>
                      <w:r w:rsidR="009E3FFC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="00680EF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C</w:t>
                      </w:r>
                      <w:r w:rsidR="009E3FFC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 xml:space="preserve"> y </w:t>
                      </w:r>
                      <w:r w:rsidR="00680EF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C</w:t>
                      </w:r>
                      <w:r w:rsidR="009E3FFC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++</w:t>
                      </w:r>
                      <w:r w:rsidR="00737081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, Python</w:t>
                      </w:r>
                      <w:r w:rsidR="00DB4572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.</w:t>
                      </w:r>
                    </w:p>
                    <w:p w14:paraId="78B9776C" w14:textId="082BC344" w:rsidR="004B078C" w:rsidRDefault="00BD7F1B" w:rsidP="006F118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Conocimientos en d</w:t>
                      </w:r>
                      <w:r w:rsid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 xml:space="preserve">esarrollo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 xml:space="preserve">de </w:t>
                      </w:r>
                      <w:r w:rsidR="004B078C" w:rsidRP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diagramas E-</w:t>
                      </w:r>
                      <w:r w:rsidR="000E7504" w:rsidRP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R</w:t>
                      </w:r>
                      <w:r w:rsidR="000E7504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,</w:t>
                      </w:r>
                      <w:r w:rsidR="000E7504" w:rsidRP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  <w:r w:rsidR="000E7504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programación</w:t>
                      </w:r>
                      <w:r w:rsidR="00100103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 xml:space="preserve"> orientada</w:t>
                      </w:r>
                      <w:r w:rsidR="00B01163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 xml:space="preserve"> a objetos</w:t>
                      </w:r>
                      <w:r w:rsidR="007A6B0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 xml:space="preserve">, </w:t>
                      </w:r>
                      <w:r w:rsidR="000520C3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creación de diagramas UML</w:t>
                      </w:r>
                      <w:r w:rsid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.</w:t>
                      </w:r>
                    </w:p>
                    <w:p w14:paraId="2E4BF1E2" w14:textId="11EEC260" w:rsidR="00BD7F1B" w:rsidRDefault="00BD7F1B" w:rsidP="00BD7F1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</w:pPr>
                      <w:r w:rsidRP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Soy paciente</w:t>
                      </w:r>
                      <w:r w:rsidR="000E7504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,</w:t>
                      </w:r>
                      <w:r w:rsidRP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 xml:space="preserve"> trabajo bajo presión</w:t>
                      </w:r>
                      <w:r w:rsidR="00620E0C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 xml:space="preserve"> y</w:t>
                      </w:r>
                      <w:r w:rsidRPr="008553BF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 xml:space="preserve"> aprendo con facilitad.</w:t>
                      </w:r>
                    </w:p>
                    <w:p w14:paraId="22A2A1BD" w14:textId="5ED5F158" w:rsidR="00023459" w:rsidRDefault="00023459" w:rsidP="00BD7F1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Tengo una di</w:t>
                      </w:r>
                      <w:r w:rsidR="001E4DD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scapacidad llamada Parálisis Cerebral Infantil (motriz</w:t>
                      </w:r>
                      <w:r w:rsidR="005902BE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), en</w:t>
                      </w:r>
                      <w:r w:rsidR="001E4DD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 xml:space="preserve"> lo intelectual estoy bien</w:t>
                      </w:r>
                    </w:p>
                    <w:p w14:paraId="516003EA" w14:textId="1B9CEC92" w:rsidR="00EB5D3A" w:rsidRDefault="00EB5D3A" w:rsidP="00BD7F1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Desarrollo web</w:t>
                      </w:r>
                      <w:r w:rsidR="00116388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  <w:t>.</w:t>
                      </w:r>
                    </w:p>
                    <w:p w14:paraId="3807F642" w14:textId="43808F42" w:rsidR="00116388" w:rsidRDefault="00116388" w:rsidP="00BD7F1B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Mi objetivo laboral es contribuir a mejorar la experiencia del usuario final, al desarrollar interfaces amigables y con ello hacer que la empresa tenga mayor difusión por internet.</w:t>
                      </w:r>
                    </w:p>
                    <w:p w14:paraId="255AFA95" w14:textId="77777777" w:rsidR="00BD7F1B" w:rsidRPr="00BD7F1B" w:rsidRDefault="00BD7F1B" w:rsidP="00BD7F1B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4D7948BF" wp14:editId="54ECD973">
                <wp:simplePos x="0" y="0"/>
                <wp:positionH relativeFrom="margin">
                  <wp:align>right</wp:align>
                </wp:positionH>
                <wp:positionV relativeFrom="paragraph">
                  <wp:posOffset>5470525</wp:posOffset>
                </wp:positionV>
                <wp:extent cx="6100852" cy="31242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420"/>
                          <a:chOff x="0" y="0"/>
                          <a:chExt cx="6100852" cy="312420"/>
                        </a:xfrm>
                      </wpg:grpSpPr>
                      <wps:wsp>
                        <wps:cNvPr id="328" name="Rectángulo 328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0" name="Imagen 360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1" name="Imagen 36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Imagen 362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13471" y="60385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F172869" id="Group 1" o:spid="_x0000_s1026" style="position:absolute;margin-left:429.2pt;margin-top:430.75pt;width:480.4pt;height:24.6pt;z-index:251817984;mso-position-horizontal:right;mso-position-horizontal-relative:margin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">
                <v:rect id="Rectángulo 328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" fillcolor="#6179aa" stroked="f" strokeweight="1pt"/>
                <v:shape id="Imagen 360" o:spid="_x0000_s1028" type="#_x0000_t75" style="position:absolute;width:295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">
                  <v:imagedata r:id="rId20" o:title=""/>
                </v:shape>
                <v:shape id="Imagen 361" o:spid="_x0000_s1029" type="#_x0000_t75" style="position:absolute;left:58055;width:295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">
                  <v:imagedata r:id="rId20" o:title=""/>
                </v:shape>
                <v:shape id="Imagen 362" o:spid="_x0000_s1030" type="#_x0000_t75" style="position:absolute;left:21134;top:603;width:181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">
                  <v:imagedata r:id="rId21" o:title=""/>
                </v:shape>
                <w10:wrap anchorx="margin"/>
              </v:group>
            </w:pict>
          </mc:Fallback>
        </mc:AlternateContent>
      </w:r>
      <w:r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2A663B69" wp14:editId="685CA0FC">
                <wp:simplePos x="0" y="0"/>
                <wp:positionH relativeFrom="margin">
                  <wp:posOffset>102553</wp:posOffset>
                </wp:positionH>
                <wp:positionV relativeFrom="paragraph">
                  <wp:posOffset>5447665</wp:posOffset>
                </wp:positionV>
                <wp:extent cx="1630680" cy="1404620"/>
                <wp:effectExtent l="0" t="0" r="0" b="0"/>
                <wp:wrapSquare wrapText="bothSides"/>
                <wp:docPr id="3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BFF1C1" w14:textId="77777777" w:rsidR="006F118F" w:rsidRPr="001B5912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EXPERIENCIA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663B69" id="_x0000_s1029" type="#_x0000_t202" style="position:absolute;margin-left:8.1pt;margin-top:428.95pt;width:128.4pt;height:110.6pt;z-index:2518190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" filled="f" stroked="f">
                <v:textbox style="mso-fit-shape-to-text:t">
                  <w:txbxContent>
                    <w:p w14:paraId="4BBFF1C1" w14:textId="77777777" w:rsidR="006F118F" w:rsidRPr="001B5912" w:rsidRDefault="006F118F" w:rsidP="006F118F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EXPERIENCIA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1501354" wp14:editId="7579FA4C">
                <wp:simplePos x="0" y="0"/>
                <wp:positionH relativeFrom="column">
                  <wp:posOffset>-130493</wp:posOffset>
                </wp:positionH>
                <wp:positionV relativeFrom="paragraph">
                  <wp:posOffset>6034405</wp:posOffset>
                </wp:positionV>
                <wp:extent cx="89535" cy="45085"/>
                <wp:effectExtent l="3175" t="0" r="8890" b="8890"/>
                <wp:wrapNone/>
                <wp:docPr id="331" name="Triángulo isóscele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6EFA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331" o:spid="_x0000_s1026" type="#_x0000_t5" style="position:absolute;margin-left:-10.3pt;margin-top:475.15pt;width:7.05pt;height:3.55pt;rotation:90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" fillcolor="#6179aa" stroked="f" strokeweight="1pt"/>
            </w:pict>
          </mc:Fallback>
        </mc:AlternateContent>
      </w:r>
      <w:r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063977BD" wp14:editId="4582B1FC">
                <wp:simplePos x="0" y="0"/>
                <wp:positionH relativeFrom="margin">
                  <wp:posOffset>-52070</wp:posOffset>
                </wp:positionH>
                <wp:positionV relativeFrom="paragraph">
                  <wp:posOffset>5865495</wp:posOffset>
                </wp:positionV>
                <wp:extent cx="3997960" cy="1404620"/>
                <wp:effectExtent l="0" t="0" r="2540" b="0"/>
                <wp:wrapSquare wrapText="bothSides"/>
                <wp:docPr id="3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28A31" w14:textId="77777777" w:rsidR="006F118F" w:rsidRPr="006220C2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 w:rsidRPr="006220C2"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Puesto en la 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3977BD" id="_x0000_s1030" type="#_x0000_t202" style="position:absolute;margin-left:-4.1pt;margin-top:461.85pt;width:314.8pt;height:110.6pt;z-index:251820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gtEwIAAP4DAAAOAAAAZHJzL2Uyb0RvYy54bWysk99u2yAUxu8n7R0Q94udLEkb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" stroked="f">
                <v:textbox style="mso-fit-shape-to-text:t">
                  <w:txbxContent>
                    <w:p w14:paraId="03628A31" w14:textId="77777777" w:rsidR="006F118F" w:rsidRPr="006220C2" w:rsidRDefault="006F118F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 w:rsidRPr="006220C2"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Puesto en la empresa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118F">
        <w:rPr>
          <w:noProof/>
          <w:lang w:val="en-US" w:eastAsia="zh-TW"/>
        </w:rPr>
        <w:drawing>
          <wp:anchor distT="0" distB="0" distL="114300" distR="114300" simplePos="0" relativeHeight="251825152" behindDoc="1" locked="0" layoutInCell="1" allowOverlap="1" wp14:anchorId="5997CD19" wp14:editId="47255CC2">
            <wp:simplePos x="0" y="0"/>
            <wp:positionH relativeFrom="margin">
              <wp:posOffset>2138680</wp:posOffset>
            </wp:positionH>
            <wp:positionV relativeFrom="paragraph">
              <wp:posOffset>6368415</wp:posOffset>
            </wp:positionV>
            <wp:extent cx="3710305" cy="421640"/>
            <wp:effectExtent l="0" t="0" r="4445" b="0"/>
            <wp:wrapNone/>
            <wp:docPr id="363" name="Imagen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3891F354" wp14:editId="3588C8B1">
                <wp:simplePos x="0" y="0"/>
                <wp:positionH relativeFrom="margin">
                  <wp:posOffset>-333375</wp:posOffset>
                </wp:positionH>
                <wp:positionV relativeFrom="paragraph">
                  <wp:posOffset>6362065</wp:posOffset>
                </wp:positionV>
                <wp:extent cx="5974080" cy="1704975"/>
                <wp:effectExtent l="0" t="0" r="0" b="0"/>
                <wp:wrapSquare wrapText="bothSides"/>
                <wp:docPr id="3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70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798F7" w14:textId="2723FC32" w:rsidR="006F118F" w:rsidRPr="00A637D8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1F354" id="_x0000_s1031" type="#_x0000_t202" style="position:absolute;margin-left:-26.25pt;margin-top:500.95pt;width:470.4pt;height:134.2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" filled="f" stroked="f">
                <v:textbox>
                  <w:txbxContent>
                    <w:p w14:paraId="170798F7" w14:textId="2723FC32" w:rsidR="006F118F" w:rsidRPr="00A637D8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5D47482" wp14:editId="01B0EA87">
                <wp:simplePos x="0" y="0"/>
                <wp:positionH relativeFrom="margin">
                  <wp:posOffset>-57150</wp:posOffset>
                </wp:positionH>
                <wp:positionV relativeFrom="paragraph">
                  <wp:posOffset>6386195</wp:posOffset>
                </wp:positionV>
                <wp:extent cx="2198370" cy="412750"/>
                <wp:effectExtent l="0" t="0" r="0" b="6350"/>
                <wp:wrapNone/>
                <wp:docPr id="333" name="Rectá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5D638" id="Rectángulo 333" o:spid="_x0000_s1026" style="position:absolute;margin-left:-4.5pt;margin-top:502.85pt;width:173.1pt;height:32.5pt;z-index:251823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" fillcolor="#515151" stroked="f" strokeweight="1pt">
                <w10:wrap anchorx="margin"/>
              </v:rect>
            </w:pict>
          </mc:Fallback>
        </mc:AlternateContent>
      </w:r>
      <w:r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1B474D67" wp14:editId="2123944D">
                <wp:simplePos x="0" y="0"/>
                <wp:positionH relativeFrom="margin">
                  <wp:align>left</wp:align>
                </wp:positionH>
                <wp:positionV relativeFrom="paragraph">
                  <wp:posOffset>6445885</wp:posOffset>
                </wp:positionV>
                <wp:extent cx="1696720" cy="492125"/>
                <wp:effectExtent l="0" t="0" r="0" b="3175"/>
                <wp:wrapSquare wrapText="bothSides"/>
                <wp:docPr id="3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00136" w14:textId="13995D4D" w:rsidR="006F118F" w:rsidRPr="007E5532" w:rsidRDefault="004C680C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Sin experiencia</w:t>
                            </w:r>
                          </w:p>
                          <w:p w14:paraId="02FB2925" w14:textId="089BC5EF" w:rsidR="006F118F" w:rsidRPr="007E5532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74D67" id="_x0000_s1032" type="#_x0000_t202" style="position:absolute;margin-left:0;margin-top:507.55pt;width:133.6pt;height:38.75pt;z-index:251826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" filled="f" stroked="f">
                <v:textbox>
                  <w:txbxContent>
                    <w:p w14:paraId="0AC00136" w14:textId="13995D4D" w:rsidR="006F118F" w:rsidRPr="007E5532" w:rsidRDefault="004C680C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Sin experiencia</w:t>
                      </w:r>
                    </w:p>
                    <w:p w14:paraId="02FB2925" w14:textId="089BC5EF" w:rsidR="006F118F" w:rsidRPr="007E5532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F118F"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48E247C5" wp14:editId="0CF0F523">
                <wp:simplePos x="0" y="0"/>
                <wp:positionH relativeFrom="column">
                  <wp:posOffset>-194945</wp:posOffset>
                </wp:positionH>
                <wp:positionV relativeFrom="paragraph">
                  <wp:posOffset>6696075</wp:posOffset>
                </wp:positionV>
                <wp:extent cx="461645" cy="1333500"/>
                <wp:effectExtent l="0" t="0" r="0" b="19050"/>
                <wp:wrapNone/>
                <wp:docPr id="336" name="Grupo 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" cy="1333500"/>
                          <a:chOff x="0" y="0"/>
                          <a:chExt cx="462002" cy="1831190"/>
                        </a:xfrm>
                      </wpg:grpSpPr>
                      <wps:wsp>
                        <wps:cNvPr id="337" name="Conector recto 337"/>
                        <wps:cNvCnPr/>
                        <wps:spPr>
                          <a:xfrm>
                            <a:off x="3558" y="0"/>
                            <a:ext cx="0" cy="18071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Conector recto 338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Elipse 339"/>
                        <wps:cNvSpPr/>
                        <wps:spPr>
                          <a:xfrm>
                            <a:off x="416283" y="139472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Elipse 340"/>
                        <wps:cNvSpPr/>
                        <wps:spPr>
                          <a:xfrm>
                            <a:off x="416283" y="159041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Elipse 341"/>
                        <wps:cNvSpPr/>
                        <wps:spPr>
                          <a:xfrm>
                            <a:off x="416283" y="178610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Conector recto 342"/>
                        <wps:cNvCnPr/>
                        <wps:spPr>
                          <a:xfrm>
                            <a:off x="7116" y="1412517"/>
                            <a:ext cx="4324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Conector recto 343"/>
                        <wps:cNvCnPr/>
                        <wps:spPr>
                          <a:xfrm>
                            <a:off x="3558" y="1611764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Conector recto 344"/>
                        <wps:cNvCnPr/>
                        <wps:spPr>
                          <a:xfrm>
                            <a:off x="3558" y="1807453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244CED" id="Grupo 336" o:spid="_x0000_s1026" style="position:absolute;margin-left:-15.35pt;margin-top:527.25pt;width:36.35pt;height:105pt;z-index:251827200;mso-height-relative:margin" coordsize="4620,18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">
                <v:line id="Conector recto 337" o:spid="_x0000_s1027" style="position:absolute;visibility:visible;mso-wrap-style:square" from="35,0" to="35,18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" strokecolor="#6179aa" strokeweight=".5pt">
                  <v:stroke joinstyle="miter"/>
                </v:line>
                <v:line id="Conector recto 338" o:spid="_x0000_s1028" style="position:absolute;visibility:visible;mso-wrap-style:square" from="0,35" to="1651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" strokecolor="#6179aa" strokeweight=".5pt">
                  <v:stroke joinstyle="miter"/>
                </v:line>
                <v:oval id="Elipse 339" o:spid="_x0000_s1029" style="position:absolute;left:4162;top:13947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" fillcolor="#6179aa" stroked="f" strokeweight="1pt">
                  <v:stroke joinstyle="miter"/>
                </v:oval>
                <v:oval id="Elipse 340" o:spid="_x0000_s1030" style="position:absolute;left:4162;top:1590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" fillcolor="#6179aa" stroked="f" strokeweight="1pt">
                  <v:stroke joinstyle="miter"/>
                </v:oval>
                <v:oval id="Elipse 341" o:spid="_x0000_s1031" style="position:absolute;left:4162;top:1786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" fillcolor="#6179aa" stroked="f" strokeweight="1pt">
                  <v:stroke joinstyle="miter"/>
                </v:oval>
                <v:line id="Conector recto 342" o:spid="_x0000_s1032" style="position:absolute;visibility:visible;mso-wrap-style:square" from="71,14125" to="4396,14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" strokecolor="#6179aa" strokeweight=".5pt">
                  <v:stroke joinstyle="miter"/>
                </v:line>
                <v:line id="Conector recto 343" o:spid="_x0000_s1033" style="position:absolute;visibility:visible;mso-wrap-style:square" from="35,16117" to="4359,1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" strokecolor="#6179aa" strokeweight=".5pt">
                  <v:stroke joinstyle="miter"/>
                </v:line>
                <v:line id="Conector recto 344" o:spid="_x0000_s1034" style="position:absolute;visibility:visible;mso-wrap-style:square" from="35,18074" to="4359,18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" strokecolor="#6179aa" strokeweight=".5pt">
                  <v:stroke joinstyle="miter"/>
                </v:line>
              </v:group>
            </w:pict>
          </mc:Fallback>
        </mc:AlternateContent>
      </w:r>
      <w:r w:rsidR="0054344F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7BD96577" wp14:editId="0C8B7F67">
                <wp:simplePos x="0" y="0"/>
                <wp:positionH relativeFrom="margin">
                  <wp:align>right</wp:align>
                </wp:positionH>
                <wp:positionV relativeFrom="paragraph">
                  <wp:posOffset>200025</wp:posOffset>
                </wp:positionV>
                <wp:extent cx="3886200" cy="1096645"/>
                <wp:effectExtent l="0" t="0" r="0" b="0"/>
                <wp:wrapSquare wrapText="bothSides"/>
                <wp:docPr id="28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0" cy="10966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C2301" w14:textId="44E711E0" w:rsidR="006F118F" w:rsidRPr="009D3B1A" w:rsidRDefault="0054344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Cerrada del sauz # 10</w:t>
                            </w:r>
                            <w:r w:rsidR="006F118F" w:rsidRPr="009D3B1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Ejidos de san Cristóbal</w:t>
                            </w:r>
                            <w:r w:rsidR="006F118F" w:rsidRPr="009D3B1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, C.P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55024</w:t>
                            </w:r>
                            <w:r w:rsidR="006F118F" w:rsidRPr="009D3B1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Ciudad de México</w:t>
                            </w:r>
                            <w:r w:rsidR="006F118F" w:rsidRPr="009D3B1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, Estado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de México</w:t>
                            </w:r>
                          </w:p>
                          <w:p w14:paraId="0BA79A95" w14:textId="3EAC3075" w:rsidR="006F118F" w:rsidRPr="0054344F" w:rsidRDefault="00620E0C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Cs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Eda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d</w:t>
                            </w:r>
                            <w:r w:rsidR="006F118F"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 w:rsidR="0054344F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="0054344F">
                              <w:rPr>
                                <w:rFonts w:asciiTheme="majorHAnsi" w:hAnsiTheme="majorHAnsi"/>
                                <w:bCs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2</w:t>
                            </w:r>
                            <w:r w:rsidR="00EB5D3A">
                              <w:rPr>
                                <w:rFonts w:asciiTheme="majorHAnsi" w:hAnsiTheme="majorHAnsi"/>
                                <w:bCs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9</w:t>
                            </w:r>
                          </w:p>
                          <w:p w14:paraId="37E208F7" w14:textId="3C624673" w:rsidR="006F118F" w:rsidRPr="0054344F" w:rsidRDefault="00620E0C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Cs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Telefono</w:t>
                            </w:r>
                            <w:r w:rsidR="00C54257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/ celular</w:t>
                            </w:r>
                            <w:r w:rsidR="006F118F"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:</w:t>
                            </w:r>
                            <w:r w:rsidR="0054344F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="0054344F">
                              <w:rPr>
                                <w:rFonts w:asciiTheme="majorHAnsi" w:hAnsiTheme="majorHAnsi"/>
                                <w:bCs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5584187226</w:t>
                            </w:r>
                          </w:p>
                          <w:p w14:paraId="757EC677" w14:textId="1972A7AD" w:rsidR="006F118F" w:rsidRPr="005B74C4" w:rsidRDefault="006F118F" w:rsidP="005B74C4">
                            <w:pPr>
                              <w:spacing w:after="0"/>
                              <w:rPr>
                                <w:rFonts w:asciiTheme="majorHAnsi" w:hAnsiTheme="majorHAnsi"/>
                                <w:bCs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E-mail:</w:t>
                            </w:r>
                            <w:r w:rsidR="005B74C4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 xml:space="preserve"> </w:t>
                            </w:r>
                            <w:r w:rsidR="005B74C4">
                              <w:rPr>
                                <w:rFonts w:asciiTheme="majorHAnsi" w:hAnsiTheme="majorHAnsi"/>
                                <w:bCs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lalolalote</w:t>
                            </w:r>
                            <w:r w:rsidR="004C680C" w:rsidRPr="004C680C">
                              <w:rPr>
                                <w:rFonts w:asciiTheme="majorHAnsi" w:hAnsiTheme="majorHAnsi"/>
                                <w:bCs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@</w:t>
                            </w:r>
                            <w:r w:rsidR="008553BF">
                              <w:rPr>
                                <w:rFonts w:asciiTheme="majorHAnsi" w:hAnsiTheme="majorHAnsi"/>
                                <w:bCs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li</w:t>
                            </w:r>
                            <w:r w:rsidR="003A0D08">
                              <w:rPr>
                                <w:rFonts w:asciiTheme="majorHAnsi" w:hAnsiTheme="majorHAnsi"/>
                                <w:bCs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v</w:t>
                            </w:r>
                            <w:r w:rsidR="008553BF">
                              <w:rPr>
                                <w:rFonts w:asciiTheme="majorHAnsi" w:hAnsiTheme="majorHAnsi"/>
                                <w:bCs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e</w:t>
                            </w:r>
                            <w:r w:rsidR="004C680C">
                              <w:rPr>
                                <w:rFonts w:asciiTheme="majorHAnsi" w:hAnsiTheme="majorHAnsi"/>
                                <w:bCs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  <w:t>.com.mx</w:t>
                            </w:r>
                          </w:p>
                          <w:p w14:paraId="1B90C229" w14:textId="2F454C9F" w:rsidR="006F118F" w:rsidRPr="006F118F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  <w:p w14:paraId="1B756D59" w14:textId="17768722" w:rsidR="006F118F" w:rsidRPr="009D3B1A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9D3B1A">
                              <w:rPr>
                                <w:rFonts w:asciiTheme="majorHAnsi" w:hAnsiTheme="majorHAnsi"/>
                                <w:b/>
                                <w:color w:val="515151"/>
                                <w:sz w:val="24"/>
                                <w:szCs w:val="24"/>
                              </w:rPr>
                              <w:t xml:space="preserve">Twitter: </w:t>
                            </w:r>
                            <w:r w:rsidR="009F1953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www.twitter.com/</w:t>
                            </w:r>
                            <w:r w:rsidR="005B74C4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96577" id="_x0000_s1033" type="#_x0000_t202" style="position:absolute;margin-left:254.8pt;margin-top:15.75pt;width:306pt;height:86.35pt;z-index:251811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" filled="f" stroked="f">
                <v:textbox>
                  <w:txbxContent>
                    <w:p w14:paraId="2B0C2301" w14:textId="44E711E0" w:rsidR="006F118F" w:rsidRPr="009D3B1A" w:rsidRDefault="0054344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Cerrada del sauz # 10</w:t>
                      </w:r>
                      <w:r w:rsidR="006F118F" w:rsidRPr="009D3B1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Ejidos de san Cristóbal</w:t>
                      </w:r>
                      <w:r w:rsidR="006F118F" w:rsidRPr="009D3B1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, C.P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55024</w:t>
                      </w:r>
                      <w:r w:rsidR="006F118F" w:rsidRPr="009D3B1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Ciudad de México</w:t>
                      </w:r>
                      <w:r w:rsidR="006F118F" w:rsidRPr="009D3B1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, Estado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de México</w:t>
                      </w:r>
                    </w:p>
                    <w:p w14:paraId="0BA79A95" w14:textId="3EAC3075" w:rsidR="006F118F" w:rsidRPr="0054344F" w:rsidRDefault="00620E0C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Cs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Eda</w:t>
                      </w: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d</w:t>
                      </w:r>
                      <w:r w:rsidR="006F118F"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:</w:t>
                      </w:r>
                      <w:r w:rsidR="0054344F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="0054344F">
                        <w:rPr>
                          <w:rFonts w:asciiTheme="majorHAnsi" w:hAnsiTheme="majorHAnsi"/>
                          <w:bCs/>
                          <w:color w:val="515151"/>
                          <w:sz w:val="24"/>
                          <w:szCs w:val="24"/>
                          <w:lang w:val="pt-BR"/>
                        </w:rPr>
                        <w:t>2</w:t>
                      </w:r>
                      <w:r w:rsidR="00EB5D3A">
                        <w:rPr>
                          <w:rFonts w:asciiTheme="majorHAnsi" w:hAnsiTheme="majorHAnsi"/>
                          <w:bCs/>
                          <w:color w:val="515151"/>
                          <w:sz w:val="24"/>
                          <w:szCs w:val="24"/>
                          <w:lang w:val="pt-BR"/>
                        </w:rPr>
                        <w:t>9</w:t>
                      </w:r>
                    </w:p>
                    <w:p w14:paraId="37E208F7" w14:textId="3C624673" w:rsidR="006F118F" w:rsidRPr="0054344F" w:rsidRDefault="00620E0C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Cs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Telefono</w:t>
                      </w:r>
                      <w:r w:rsidR="00C54257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/ celular</w:t>
                      </w:r>
                      <w:r w:rsidR="006F118F"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:</w:t>
                      </w:r>
                      <w:r w:rsidR="0054344F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="0054344F">
                        <w:rPr>
                          <w:rFonts w:asciiTheme="majorHAnsi" w:hAnsiTheme="majorHAnsi"/>
                          <w:bCs/>
                          <w:color w:val="515151"/>
                          <w:sz w:val="24"/>
                          <w:szCs w:val="24"/>
                          <w:lang w:val="pt-BR"/>
                        </w:rPr>
                        <w:t>5584187226</w:t>
                      </w:r>
                    </w:p>
                    <w:p w14:paraId="757EC677" w14:textId="1972A7AD" w:rsidR="006F118F" w:rsidRPr="005B74C4" w:rsidRDefault="006F118F" w:rsidP="005B74C4">
                      <w:pPr>
                        <w:spacing w:after="0"/>
                        <w:rPr>
                          <w:rFonts w:asciiTheme="majorHAnsi" w:hAnsiTheme="majorHAnsi"/>
                          <w:bCs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>E-mail:</w:t>
                      </w:r>
                      <w:r w:rsidR="005B74C4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  <w:t xml:space="preserve"> </w:t>
                      </w:r>
                      <w:r w:rsidR="005B74C4">
                        <w:rPr>
                          <w:rFonts w:asciiTheme="majorHAnsi" w:hAnsiTheme="majorHAnsi"/>
                          <w:bCs/>
                          <w:color w:val="515151"/>
                          <w:sz w:val="24"/>
                          <w:szCs w:val="24"/>
                          <w:lang w:val="pt-BR"/>
                        </w:rPr>
                        <w:t>lalolalote</w:t>
                      </w:r>
                      <w:r w:rsidR="004C680C" w:rsidRPr="004C680C">
                        <w:rPr>
                          <w:rFonts w:asciiTheme="majorHAnsi" w:hAnsiTheme="majorHAnsi"/>
                          <w:bCs/>
                          <w:color w:val="515151"/>
                          <w:sz w:val="24"/>
                          <w:szCs w:val="24"/>
                          <w:lang w:val="pt-BR"/>
                        </w:rPr>
                        <w:t>@</w:t>
                      </w:r>
                      <w:r w:rsidR="008553BF">
                        <w:rPr>
                          <w:rFonts w:asciiTheme="majorHAnsi" w:hAnsiTheme="majorHAnsi"/>
                          <w:bCs/>
                          <w:color w:val="515151"/>
                          <w:sz w:val="24"/>
                          <w:szCs w:val="24"/>
                          <w:lang w:val="pt-BR"/>
                        </w:rPr>
                        <w:t>li</w:t>
                      </w:r>
                      <w:r w:rsidR="003A0D08">
                        <w:rPr>
                          <w:rFonts w:asciiTheme="majorHAnsi" w:hAnsiTheme="majorHAnsi"/>
                          <w:bCs/>
                          <w:color w:val="515151"/>
                          <w:sz w:val="24"/>
                          <w:szCs w:val="24"/>
                          <w:lang w:val="pt-BR"/>
                        </w:rPr>
                        <w:t>v</w:t>
                      </w:r>
                      <w:r w:rsidR="008553BF">
                        <w:rPr>
                          <w:rFonts w:asciiTheme="majorHAnsi" w:hAnsiTheme="majorHAnsi"/>
                          <w:bCs/>
                          <w:color w:val="515151"/>
                          <w:sz w:val="24"/>
                          <w:szCs w:val="24"/>
                          <w:lang w:val="pt-BR"/>
                        </w:rPr>
                        <w:t>e</w:t>
                      </w:r>
                      <w:r w:rsidR="004C680C">
                        <w:rPr>
                          <w:rFonts w:asciiTheme="majorHAnsi" w:hAnsiTheme="majorHAnsi"/>
                          <w:bCs/>
                          <w:color w:val="515151"/>
                          <w:sz w:val="24"/>
                          <w:szCs w:val="24"/>
                          <w:lang w:val="pt-BR"/>
                        </w:rPr>
                        <w:t>.com.mx</w:t>
                      </w:r>
                    </w:p>
                    <w:p w14:paraId="1B90C229" w14:textId="2F454C9F" w:rsidR="006F118F" w:rsidRPr="006F118F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  <w:lang w:val="pt-BR"/>
                        </w:rPr>
                      </w:pPr>
                    </w:p>
                    <w:p w14:paraId="1B756D59" w14:textId="17768722" w:rsidR="006F118F" w:rsidRPr="009D3B1A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</w:pPr>
                      <w:r w:rsidRPr="009D3B1A">
                        <w:rPr>
                          <w:rFonts w:asciiTheme="majorHAnsi" w:hAnsiTheme="majorHAnsi"/>
                          <w:b/>
                          <w:color w:val="515151"/>
                          <w:sz w:val="24"/>
                          <w:szCs w:val="24"/>
                        </w:rPr>
                        <w:t xml:space="preserve">Twitter: </w:t>
                      </w:r>
                      <w:r w:rsidR="009F1953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www.twitter.com/</w:t>
                      </w:r>
                      <w:r w:rsidR="005B74C4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q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3C52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38E19DC4" wp14:editId="60D294AB">
                <wp:simplePos x="0" y="0"/>
                <wp:positionH relativeFrom="margin">
                  <wp:posOffset>247015</wp:posOffset>
                </wp:positionH>
                <wp:positionV relativeFrom="paragraph">
                  <wp:posOffset>5422900</wp:posOffset>
                </wp:positionV>
                <wp:extent cx="5974080" cy="696595"/>
                <wp:effectExtent l="0" t="0" r="0" b="0"/>
                <wp:wrapSquare wrapText="bothSides"/>
                <wp:docPr id="3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95A261" w14:textId="315DD05D" w:rsidR="00C54257" w:rsidRPr="00C01E2F" w:rsidRDefault="00C5425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638316F0" w14:textId="0F345BFB" w:rsidR="00C54257" w:rsidRPr="00C01E2F" w:rsidRDefault="00C5425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3713DBC4" w14:textId="217F5EE4" w:rsidR="00C54257" w:rsidRPr="00C01E2F" w:rsidRDefault="00C5425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0FE2BB3C" w14:textId="77777777" w:rsidR="006F118F" w:rsidRPr="00C01E2F" w:rsidRDefault="006F118F" w:rsidP="006F118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19DC4" id="_x0000_s1034" type="#_x0000_t202" style="position:absolute;margin-left:19.45pt;margin-top:427pt;width:470.4pt;height:54.8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" filled="f" stroked="f">
                <v:textbox>
                  <w:txbxContent>
                    <w:p w14:paraId="0C95A261" w14:textId="315DD05D" w:rsidR="00C54257" w:rsidRPr="00C01E2F" w:rsidRDefault="00C5425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14:paraId="638316F0" w14:textId="0F345BFB" w:rsidR="00C54257" w:rsidRPr="00C01E2F" w:rsidRDefault="00C5425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14:paraId="3713DBC4" w14:textId="217F5EE4" w:rsidR="00C54257" w:rsidRPr="00C01E2F" w:rsidRDefault="00C5425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14:paraId="0FE2BB3C" w14:textId="77777777" w:rsidR="006F118F" w:rsidRPr="00C01E2F" w:rsidRDefault="006F118F" w:rsidP="006F118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08EF">
        <w:br w:type="page"/>
      </w:r>
      <w:r w:rsidR="00A4420F" w:rsidRPr="00A24E8B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0754A8E" wp14:editId="4EB9E9E0">
                <wp:simplePos x="0" y="0"/>
                <wp:positionH relativeFrom="column">
                  <wp:posOffset>41275</wp:posOffset>
                </wp:positionH>
                <wp:positionV relativeFrom="paragraph">
                  <wp:posOffset>78016</wp:posOffset>
                </wp:positionV>
                <wp:extent cx="89535" cy="45085"/>
                <wp:effectExtent l="3175" t="0" r="8890" b="8890"/>
                <wp:wrapNone/>
                <wp:docPr id="214" name="Triángulo isóscele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D3558A8" id="Triángulo isósceles 214" o:spid="_x0000_s1026" type="#_x0000_t5" style="position:absolute;margin-left:3.25pt;margin-top:6.15pt;width:7.05pt;height:3.55pt;rotation:90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" fillcolor="#6179aa" stroked="f" strokeweight="1pt"/>
            </w:pict>
          </mc:Fallback>
        </mc:AlternateContent>
      </w:r>
      <w:r w:rsidR="00550F10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CAC9F96" wp14:editId="221096DE">
                <wp:simplePos x="0" y="0"/>
                <wp:positionH relativeFrom="page">
                  <wp:align>left</wp:align>
                </wp:positionH>
                <wp:positionV relativeFrom="paragraph">
                  <wp:posOffset>-906716</wp:posOffset>
                </wp:positionV>
                <wp:extent cx="415636" cy="10674542"/>
                <wp:effectExtent l="0" t="0" r="3810" b="0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6" cy="10674542"/>
                        </a:xfrm>
                        <a:prstGeom prst="rect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ACF7DBF" id="Rectángulo 210" o:spid="_x0000_s1026" style="position:absolute;margin-left:0;margin-top:-71.4pt;width:32.75pt;height:840.5pt;z-index:2517227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" fillcolor="#a98e50" stroked="f" strokeweight="1pt">
                <w10:wrap anchorx="page"/>
              </v:rect>
            </w:pict>
          </mc:Fallback>
        </mc:AlternateContent>
      </w:r>
      <w:r w:rsidR="00215398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5DFC191" wp14:editId="5411CAEA">
                <wp:simplePos x="0" y="0"/>
                <wp:positionH relativeFrom="margin">
                  <wp:posOffset>419100</wp:posOffset>
                </wp:positionH>
                <wp:positionV relativeFrom="paragraph">
                  <wp:posOffset>1466850</wp:posOffset>
                </wp:positionV>
                <wp:extent cx="4219575" cy="696595"/>
                <wp:effectExtent l="0" t="0" r="0" b="0"/>
                <wp:wrapSquare wrapText="bothSides"/>
                <wp:docPr id="2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D7AA3" w14:textId="4C0BFB31" w:rsidR="00C54257" w:rsidRPr="00C01E2F" w:rsidRDefault="00C5425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7826918F" w14:textId="58339F9C" w:rsidR="00C54257" w:rsidRPr="00C01E2F" w:rsidRDefault="00C5425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7AAB1B13" w14:textId="44EF7C31" w:rsidR="00C54257" w:rsidRPr="00C01E2F" w:rsidRDefault="00C5425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113A991F" w14:textId="77777777" w:rsidR="00215398" w:rsidRPr="00215398" w:rsidRDefault="00215398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FC191" id="_x0000_s1035" type="#_x0000_t202" style="position:absolute;margin-left:33pt;margin-top:115.5pt;width:332.25pt;height:54.8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" filled="f" stroked="f">
                <v:textbox>
                  <w:txbxContent>
                    <w:p w14:paraId="380D7AA3" w14:textId="4C0BFB31" w:rsidR="00C54257" w:rsidRPr="00C01E2F" w:rsidRDefault="00C5425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14:paraId="7826918F" w14:textId="58339F9C" w:rsidR="00C54257" w:rsidRPr="00C01E2F" w:rsidRDefault="00C5425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14:paraId="7AAB1B13" w14:textId="44EF7C31" w:rsidR="00C54257" w:rsidRPr="00C01E2F" w:rsidRDefault="00C5425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14:paraId="113A991F" w14:textId="77777777" w:rsidR="00215398" w:rsidRPr="00215398" w:rsidRDefault="00215398">
                      <w:pPr>
                        <w:rPr>
                          <w:i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A17D5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B3FB55D" wp14:editId="4037F958">
                <wp:simplePos x="0" y="0"/>
                <wp:positionH relativeFrom="margin">
                  <wp:posOffset>173355</wp:posOffset>
                </wp:positionH>
                <wp:positionV relativeFrom="paragraph">
                  <wp:posOffset>476679</wp:posOffset>
                </wp:positionV>
                <wp:extent cx="5974080" cy="1087120"/>
                <wp:effectExtent l="0" t="0" r="0" b="0"/>
                <wp:wrapSquare wrapText="bothSides"/>
                <wp:docPr id="2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087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39ECF" w14:textId="11D71C70" w:rsidR="00C54257" w:rsidRPr="00A637D8" w:rsidRDefault="00C54257" w:rsidP="00C54257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14:paraId="2C905D77" w14:textId="77777777" w:rsidR="00A24E8B" w:rsidRPr="00A637D8" w:rsidRDefault="00A24E8B" w:rsidP="00A24E8B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FB55D" id="_x0000_s1036" type="#_x0000_t202" style="position:absolute;margin-left:13.65pt;margin-top:37.55pt;width:470.4pt;height:85.6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" filled="f" stroked="f">
                <v:textbox>
                  <w:txbxContent>
                    <w:p w14:paraId="77239ECF" w14:textId="11D71C70" w:rsidR="00C54257" w:rsidRPr="00A637D8" w:rsidRDefault="00C54257" w:rsidP="00C54257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</w:t>
                      </w:r>
                    </w:p>
                    <w:p w14:paraId="2C905D77" w14:textId="77777777" w:rsidR="00A24E8B" w:rsidRPr="00A637D8" w:rsidRDefault="00A24E8B" w:rsidP="00A24E8B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47B26D" w14:textId="2FA7D76D" w:rsidR="00ED54D6" w:rsidRDefault="004A1C12" w:rsidP="00BE368E">
      <w:r w:rsidRPr="006F118F">
        <w:rPr>
          <w:noProof/>
          <w:lang w:val="en-US" w:eastAsia="zh-TW"/>
        </w:rPr>
        <w:lastRenderedPageBreak/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9030E98" wp14:editId="772EACE6">
                <wp:simplePos x="0" y="0"/>
                <wp:positionH relativeFrom="column">
                  <wp:posOffset>-227013</wp:posOffset>
                </wp:positionH>
                <wp:positionV relativeFrom="paragraph">
                  <wp:posOffset>120015</wp:posOffset>
                </wp:positionV>
                <wp:extent cx="89535" cy="45085"/>
                <wp:effectExtent l="3175" t="0" r="8890" b="8890"/>
                <wp:wrapNone/>
                <wp:docPr id="346" name="Triángulo isósceles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10B15" id="Triángulo isósceles 346" o:spid="_x0000_s1026" type="#_x0000_t5" style="position:absolute;margin-left:-17.9pt;margin-top:9.45pt;width:7.05pt;height:3.55pt;rotation:90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" fillcolor="#6179aa" stroked="f" strokeweight="1pt"/>
            </w:pict>
          </mc:Fallback>
        </mc:AlternateContent>
      </w:r>
      <w:r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4CB1ECD3" wp14:editId="6EE07F88">
                <wp:simplePos x="0" y="0"/>
                <wp:positionH relativeFrom="margin">
                  <wp:posOffset>-117475</wp:posOffset>
                </wp:positionH>
                <wp:positionV relativeFrom="paragraph">
                  <wp:posOffset>0</wp:posOffset>
                </wp:positionV>
                <wp:extent cx="3997960" cy="1404620"/>
                <wp:effectExtent l="0" t="0" r="2540" b="0"/>
                <wp:wrapSquare wrapText="bothSides"/>
                <wp:docPr id="3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C8789" w14:textId="77777777" w:rsidR="006F118F" w:rsidRPr="006220C2" w:rsidRDefault="006F118F" w:rsidP="006F118F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6179AA"/>
                                <w:sz w:val="30"/>
                                <w:szCs w:val="30"/>
                              </w:rPr>
                            </w:pPr>
                            <w:r w:rsidRPr="006220C2">
                              <w:rPr>
                                <w:rFonts w:ascii="Corbel" w:hAnsi="Corbel"/>
                                <w:b/>
                                <w:color w:val="6179AA"/>
                                <w:sz w:val="30"/>
                                <w:szCs w:val="30"/>
                              </w:rPr>
                              <w:t>Puesto en la empresa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B1ECD3" id="_x0000_s1037" type="#_x0000_t202" style="position:absolute;margin-left:-9.25pt;margin-top:0;width:314.8pt;height:110.6pt;z-index:251828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5/EwIAAP8DAAAOAAAAZHJzL2Uyb0RvYy54bWysk99u2yAUxu8n7R0Q94udLEkb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" stroked="f">
                <v:textbox style="mso-fit-shape-to-text:t">
                  <w:txbxContent>
                    <w:p w14:paraId="7A5C8789" w14:textId="77777777" w:rsidR="006F118F" w:rsidRPr="006220C2" w:rsidRDefault="006F118F" w:rsidP="006F118F">
                      <w:pPr>
                        <w:spacing w:after="0"/>
                        <w:rPr>
                          <w:rFonts w:ascii="Corbel" w:hAnsi="Corbel"/>
                          <w:i/>
                          <w:color w:val="6179AA"/>
                          <w:sz w:val="30"/>
                          <w:szCs w:val="30"/>
                        </w:rPr>
                      </w:pPr>
                      <w:r w:rsidRPr="006220C2">
                        <w:rPr>
                          <w:rFonts w:ascii="Corbel" w:hAnsi="Corbel"/>
                          <w:b/>
                          <w:color w:val="6179AA"/>
                          <w:sz w:val="30"/>
                          <w:szCs w:val="30"/>
                        </w:rPr>
                        <w:t>Puesto en la empresa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16388" w:rsidRPr="006F118F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4DA2BA3" wp14:editId="6EE5530D">
                <wp:simplePos x="0" y="0"/>
                <wp:positionH relativeFrom="margin">
                  <wp:posOffset>-190500</wp:posOffset>
                </wp:positionH>
                <wp:positionV relativeFrom="paragraph">
                  <wp:posOffset>657225</wp:posOffset>
                </wp:positionV>
                <wp:extent cx="2198370" cy="412750"/>
                <wp:effectExtent l="0" t="0" r="0" b="6350"/>
                <wp:wrapTopAndBottom/>
                <wp:docPr id="348" name="Rectángul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412750"/>
                        </a:xfrm>
                        <a:prstGeom prst="rect">
                          <a:avLst/>
                        </a:prstGeom>
                        <a:solidFill>
                          <a:srgbClr val="5151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087AF" id="Rectángulo 348" o:spid="_x0000_s1026" style="position:absolute;margin-left:-15pt;margin-top:51.75pt;width:173.1pt;height:32.5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" fillcolor="#515151" stroked="f" strokeweight="1pt">
                <w10:wrap type="topAndBottom" anchorx="margin"/>
              </v:rect>
            </w:pict>
          </mc:Fallback>
        </mc:AlternateContent>
      </w:r>
      <w:r w:rsidR="00116388"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03A725C9" wp14:editId="3635DF27">
                <wp:simplePos x="0" y="0"/>
                <wp:positionH relativeFrom="margin">
                  <wp:posOffset>-66675</wp:posOffset>
                </wp:positionH>
                <wp:positionV relativeFrom="paragraph">
                  <wp:posOffset>704850</wp:posOffset>
                </wp:positionV>
                <wp:extent cx="1696720" cy="492125"/>
                <wp:effectExtent l="0" t="0" r="0" b="3175"/>
                <wp:wrapTopAndBottom/>
                <wp:docPr id="3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B87BA" w14:textId="77777777" w:rsidR="006F118F" w:rsidRPr="007E5532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14:paraId="3C72D80B" w14:textId="21B073F3" w:rsidR="006F118F" w:rsidRPr="007E5532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725C9" id="_x0000_s1038" type="#_x0000_t202" style="position:absolute;margin-left:-5.25pt;margin-top:55.5pt;width:133.6pt;height:38.7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" filled="f" stroked="f">
                <v:textbox>
                  <w:txbxContent>
                    <w:p w14:paraId="725B87BA" w14:textId="77777777" w:rsidR="006F118F" w:rsidRPr="007E5532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</w:p>
                    <w:p w14:paraId="3C72D80B" w14:textId="21B073F3" w:rsidR="006F118F" w:rsidRPr="007E5532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116388" w:rsidRPr="006F118F"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835392" behindDoc="0" locked="0" layoutInCell="1" allowOverlap="1" wp14:anchorId="7A4529D5" wp14:editId="42C25366">
                <wp:simplePos x="0" y="0"/>
                <wp:positionH relativeFrom="column">
                  <wp:posOffset>-368264</wp:posOffset>
                </wp:positionH>
                <wp:positionV relativeFrom="paragraph">
                  <wp:posOffset>885825</wp:posOffset>
                </wp:positionV>
                <wp:extent cx="461645" cy="1552575"/>
                <wp:effectExtent l="0" t="0" r="0" b="9525"/>
                <wp:wrapTopAndBottom/>
                <wp:docPr id="351" name="Grupo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1645" cy="1552575"/>
                          <a:chOff x="0" y="0"/>
                          <a:chExt cx="462002" cy="1831190"/>
                        </a:xfrm>
                      </wpg:grpSpPr>
                      <wps:wsp>
                        <wps:cNvPr id="352" name="Conector recto 352"/>
                        <wps:cNvCnPr/>
                        <wps:spPr>
                          <a:xfrm>
                            <a:off x="3558" y="0"/>
                            <a:ext cx="0" cy="180717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Conector recto 353"/>
                        <wps:cNvCnPr/>
                        <wps:spPr>
                          <a:xfrm>
                            <a:off x="0" y="3558"/>
                            <a:ext cx="1651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Elipse 354"/>
                        <wps:cNvSpPr/>
                        <wps:spPr>
                          <a:xfrm>
                            <a:off x="416283" y="1394727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Elipse 355"/>
                        <wps:cNvSpPr/>
                        <wps:spPr>
                          <a:xfrm>
                            <a:off x="416283" y="1590416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Elipse 356"/>
                        <wps:cNvSpPr/>
                        <wps:spPr>
                          <a:xfrm>
                            <a:off x="416283" y="1786105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Conector recto 357"/>
                        <wps:cNvCnPr/>
                        <wps:spPr>
                          <a:xfrm>
                            <a:off x="7116" y="1412517"/>
                            <a:ext cx="43248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8" name="Conector recto 358"/>
                        <wps:cNvCnPr/>
                        <wps:spPr>
                          <a:xfrm>
                            <a:off x="3558" y="1611764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9" name="Conector recto 359"/>
                        <wps:cNvCnPr/>
                        <wps:spPr>
                          <a:xfrm>
                            <a:off x="3558" y="1807453"/>
                            <a:ext cx="43243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79A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627E09" id="Grupo 351" o:spid="_x0000_s1026" style="position:absolute;margin-left:-29pt;margin-top:69.75pt;width:36.35pt;height:122.25pt;z-index:251835392;mso-height-relative:margin" coordsize="4620,18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">
                <v:line id="Conector recto 352" o:spid="_x0000_s1027" style="position:absolute;visibility:visible;mso-wrap-style:square" from="35,0" to="35,180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" strokecolor="#6179aa" strokeweight=".5pt">
                  <v:stroke joinstyle="miter"/>
                </v:line>
                <v:line id="Conector recto 353" o:spid="_x0000_s1028" style="position:absolute;visibility:visible;mso-wrap-style:square" from="0,35" to="1651,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" strokecolor="#6179aa" strokeweight=".5pt">
                  <v:stroke joinstyle="miter"/>
                </v:line>
                <v:oval id="Elipse 354" o:spid="_x0000_s1029" style="position:absolute;left:4162;top:13947;width:458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" fillcolor="#6179aa" stroked="f" strokeweight="1pt">
                  <v:stroke joinstyle="miter"/>
                </v:oval>
                <v:oval id="Elipse 355" o:spid="_x0000_s1030" style="position:absolute;left:4162;top:15904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" fillcolor="#6179aa" stroked="f" strokeweight="1pt">
                  <v:stroke joinstyle="miter"/>
                </v:oval>
                <v:oval id="Elipse 356" o:spid="_x0000_s1031" style="position:absolute;left:4162;top:17861;width:451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" fillcolor="#6179aa" stroked="f" strokeweight="1pt">
                  <v:stroke joinstyle="miter"/>
                </v:oval>
                <v:line id="Conector recto 357" o:spid="_x0000_s1032" style="position:absolute;visibility:visible;mso-wrap-style:square" from="71,14125" to="4396,14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" strokecolor="#6179aa" strokeweight=".5pt">
                  <v:stroke joinstyle="miter"/>
                </v:line>
                <v:line id="Conector recto 358" o:spid="_x0000_s1033" style="position:absolute;visibility:visible;mso-wrap-style:square" from="35,16117" to="4359,161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" strokecolor="#6179aa" strokeweight=".5pt">
                  <v:stroke joinstyle="miter"/>
                </v:line>
                <v:line id="Conector recto 359" o:spid="_x0000_s1034" style="position:absolute;visibility:visible;mso-wrap-style:square" from="35,18074" to="4359,18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" strokecolor="#6179aa" strokeweight=".5pt">
                  <v:stroke joinstyle="miter"/>
                </v:line>
                <w10:wrap type="topAndBottom"/>
              </v:group>
            </w:pict>
          </mc:Fallback>
        </mc:AlternateContent>
      </w:r>
    </w:p>
    <w:p w14:paraId="5B66F1E3" w14:textId="33A2E4C6" w:rsidR="00ED54D6" w:rsidRDefault="00116388" w:rsidP="00BE368E">
      <w:r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3019C533" wp14:editId="333F63D1">
                <wp:simplePos x="0" y="0"/>
                <wp:positionH relativeFrom="margin">
                  <wp:posOffset>-361950</wp:posOffset>
                </wp:positionH>
                <wp:positionV relativeFrom="paragraph">
                  <wp:posOffset>819150</wp:posOffset>
                </wp:positionV>
                <wp:extent cx="5974080" cy="1552575"/>
                <wp:effectExtent l="0" t="0" r="0" b="0"/>
                <wp:wrapNone/>
                <wp:docPr id="3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55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9696F" w14:textId="515D3D17" w:rsidR="006F118F" w:rsidRPr="00C01E2F" w:rsidRDefault="006F118F" w:rsidP="006F118F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762EC8DF" w14:textId="6CAE107B" w:rsidR="00C54257" w:rsidRPr="00C01E2F" w:rsidRDefault="00C5425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7BDD1575" w14:textId="35ABE005" w:rsidR="00C54257" w:rsidRPr="00C01E2F" w:rsidRDefault="00C54257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6B8D32D8" w14:textId="77777777" w:rsidR="006F118F" w:rsidRPr="00C01E2F" w:rsidRDefault="006F118F" w:rsidP="00C54257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9C533" id="_x0000_s1039" type="#_x0000_t202" style="position:absolute;margin-left:-28.5pt;margin-top:64.5pt;width:470.4pt;height:122.2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" filled="f" stroked="f">
                <v:textbox>
                  <w:txbxContent>
                    <w:p w14:paraId="7959696F" w14:textId="515D3D17" w:rsidR="006F118F" w:rsidRPr="00C01E2F" w:rsidRDefault="006F118F" w:rsidP="006F118F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14:paraId="762EC8DF" w14:textId="6CAE107B" w:rsidR="00C54257" w:rsidRPr="00C01E2F" w:rsidRDefault="00C5425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14:paraId="7BDD1575" w14:textId="35ABE005" w:rsidR="00C54257" w:rsidRPr="00C01E2F" w:rsidRDefault="00C54257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14:paraId="6B8D32D8" w14:textId="77777777" w:rsidR="006F118F" w:rsidRPr="00C01E2F" w:rsidRDefault="006F118F" w:rsidP="00C54257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F118F">
        <w:rPr>
          <w:noProof/>
          <w:lang w:val="en-US" w:eastAsia="zh-TW"/>
        </w:rPr>
        <w:drawing>
          <wp:anchor distT="0" distB="0" distL="114300" distR="114300" simplePos="0" relativeHeight="251833344" behindDoc="1" locked="0" layoutInCell="1" allowOverlap="1" wp14:anchorId="24684D31" wp14:editId="633298C7">
            <wp:simplePos x="0" y="0"/>
            <wp:positionH relativeFrom="margin">
              <wp:posOffset>1959610</wp:posOffset>
            </wp:positionH>
            <wp:positionV relativeFrom="paragraph">
              <wp:posOffset>379095</wp:posOffset>
            </wp:positionV>
            <wp:extent cx="3710305" cy="421640"/>
            <wp:effectExtent l="0" t="0" r="4445" b="0"/>
            <wp:wrapNone/>
            <wp:docPr id="364" name="Imagen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d_1_resume_semana3_mexico_0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118F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40E4E6B8" wp14:editId="1CCA2B1B">
                <wp:simplePos x="0" y="0"/>
                <wp:positionH relativeFrom="margin">
                  <wp:posOffset>-438150</wp:posOffset>
                </wp:positionH>
                <wp:positionV relativeFrom="paragraph">
                  <wp:posOffset>352425</wp:posOffset>
                </wp:positionV>
                <wp:extent cx="5974080" cy="1087120"/>
                <wp:effectExtent l="0" t="0" r="0" b="0"/>
                <wp:wrapTopAndBottom/>
                <wp:docPr id="3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4080" cy="1087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14398" w14:textId="22862796" w:rsidR="00C54257" w:rsidRPr="00A637D8" w:rsidRDefault="00C54257" w:rsidP="00C54257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    </w:t>
                            </w:r>
                          </w:p>
                          <w:p w14:paraId="155AF6A3" w14:textId="77777777" w:rsidR="006F118F" w:rsidRPr="00A637D8" w:rsidRDefault="006F118F" w:rsidP="006F118F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4E6B8" id="_x0000_s1040" type="#_x0000_t202" style="position:absolute;margin-left:-34.5pt;margin-top:27.75pt;width:470.4pt;height:85.6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" filled="f" stroked="f">
                <v:textbox>
                  <w:txbxContent>
                    <w:p w14:paraId="34114398" w14:textId="22862796" w:rsidR="00C54257" w:rsidRPr="00A637D8" w:rsidRDefault="00C54257" w:rsidP="00C54257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    </w:t>
                      </w:r>
                    </w:p>
                    <w:p w14:paraId="155AF6A3" w14:textId="77777777" w:rsidR="006F118F" w:rsidRPr="00A637D8" w:rsidRDefault="006F118F" w:rsidP="006F118F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6B03486" w14:textId="77777777" w:rsidR="00ED54D6" w:rsidRDefault="00ED54D6" w:rsidP="00BE368E"/>
    <w:p w14:paraId="769C09DF" w14:textId="77777777" w:rsidR="00ED54D6" w:rsidRDefault="00ED54D6" w:rsidP="00BE368E"/>
    <w:p w14:paraId="694C7C1B" w14:textId="77777777" w:rsidR="00ED54D6" w:rsidRDefault="00ED54D6" w:rsidP="00BE368E"/>
    <w:p w14:paraId="1BCED43F" w14:textId="77777777" w:rsidR="00ED54D6" w:rsidRDefault="00ED54D6" w:rsidP="00BE368E"/>
    <w:p w14:paraId="6FD0A4AB" w14:textId="77777777" w:rsidR="00ED54D6" w:rsidRDefault="00ED54D6" w:rsidP="00BE368E"/>
    <w:p w14:paraId="63DA4511" w14:textId="77777777" w:rsidR="00ED54D6" w:rsidRDefault="00ED54D6" w:rsidP="00BE368E"/>
    <w:p w14:paraId="46914C64" w14:textId="14A6349C" w:rsidR="00BE368E" w:rsidRDefault="006E49B2" w:rsidP="00BE368E">
      <w:r w:rsidRPr="002D21DE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265513A" wp14:editId="1AA01855">
                <wp:simplePos x="0" y="0"/>
                <wp:positionH relativeFrom="margin">
                  <wp:posOffset>90170</wp:posOffset>
                </wp:positionH>
                <wp:positionV relativeFrom="paragraph">
                  <wp:posOffset>260350</wp:posOffset>
                </wp:positionV>
                <wp:extent cx="3997960" cy="1404620"/>
                <wp:effectExtent l="0" t="0" r="2540" b="0"/>
                <wp:wrapNone/>
                <wp:docPr id="2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2417B" w14:textId="5E2D89DD" w:rsidR="002D21DE" w:rsidRPr="00882E39" w:rsidRDefault="00882E39" w:rsidP="002D21DE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  <w:lang w:val="es-ES"/>
                              </w:rPr>
                              <w:t>Secundaria Nueva Creación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65513A" id="_x0000_s1041" type="#_x0000_t202" style="position:absolute;margin-left:7.1pt;margin-top:20.5pt;width:314.8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XYQEwIAAP8DAAAOAAAAZHJzL2Uyb0RvYy54bWysk99u2yAUxu8n7R0Q94udLEkb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" stroked="f">
                <v:textbox style="mso-fit-shape-to-text:t">
                  <w:txbxContent>
                    <w:p w14:paraId="0C02417B" w14:textId="5E2D89DD" w:rsidR="002D21DE" w:rsidRPr="00882E39" w:rsidRDefault="00882E39" w:rsidP="002D21DE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  <w:lang w:val="es-ES"/>
                        </w:rPr>
                        <w:t>Secundaria Nueva Creación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7130"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18A0EEFD" wp14:editId="6E205D53">
                <wp:simplePos x="0" y="0"/>
                <wp:positionH relativeFrom="margin">
                  <wp:align>center</wp:align>
                </wp:positionH>
                <wp:positionV relativeFrom="paragraph">
                  <wp:posOffset>-380365</wp:posOffset>
                </wp:positionV>
                <wp:extent cx="6092226" cy="312420"/>
                <wp:effectExtent l="0" t="0" r="3810" b="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2226" cy="312420"/>
                          <a:chOff x="0" y="0"/>
                          <a:chExt cx="6092226" cy="312420"/>
                        </a:xfrm>
                      </wpg:grpSpPr>
                      <wps:wsp>
                        <wps:cNvPr id="235" name="Rectángulo 235"/>
                        <wps:cNvSpPr/>
                        <wps:spPr>
                          <a:xfrm>
                            <a:off x="301924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6" name="Imagen 236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26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7" name="Imagen 237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796951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8" name="Imagen 238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84075" y="69011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61A22198" id="Group 2" o:spid="_x0000_s1026" style="position:absolute;margin-left:0;margin-top:-29.95pt;width:479.7pt;height:24.6pt;z-index:251748352;mso-position-horizontal:center;mso-position-horizontal-relative:margin" coordsize="60922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">
                <v:rect id="Rectángulo 235" o:spid="_x0000_s1027" style="position:absolute;left:3019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" fillcolor="#a98e50" stroked="f" strokeweight="1pt"/>
                <v:shape id="Imagen 236" o:spid="_x0000_s1028" type="#_x0000_t75" style="position:absolute;top:86;width:29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">
                  <v:imagedata r:id="rId24" o:title=""/>
                </v:shape>
                <v:shape id="Imagen 237" o:spid="_x0000_s1029" type="#_x0000_t75" style="position:absolute;left:57969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">
                  <v:imagedata r:id="rId24" o:title=""/>
                </v:shape>
                <v:shape id="Imagen 238" o:spid="_x0000_s1030" type="#_x0000_t75" style="position:absolute;left:19840;top:690;width:1810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">
                  <v:imagedata r:id="rId24" o:title=""/>
                </v:shape>
                <w10:wrap anchorx="margin"/>
              </v:group>
            </w:pict>
          </mc:Fallback>
        </mc:AlternateContent>
      </w:r>
      <w:r w:rsidR="00194529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323D6E52" wp14:editId="773A6868">
                <wp:simplePos x="0" y="0"/>
                <wp:positionH relativeFrom="margin">
                  <wp:posOffset>106998</wp:posOffset>
                </wp:positionH>
                <wp:positionV relativeFrom="paragraph">
                  <wp:posOffset>-401320</wp:posOffset>
                </wp:positionV>
                <wp:extent cx="1630680" cy="1404620"/>
                <wp:effectExtent l="0" t="0" r="0" b="0"/>
                <wp:wrapNone/>
                <wp:docPr id="2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0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718DC" w14:textId="77777777" w:rsidR="00972651" w:rsidRPr="001B5912" w:rsidRDefault="00972651" w:rsidP="00972651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1B5912"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E</w:t>
                            </w: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DUCACIÓN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3D6E52" id="_x0000_s1042" type="#_x0000_t202" style="position:absolute;margin-left:8.45pt;margin-top:-31.6pt;width:128.4pt;height:110.6pt;z-index:2517504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" filled="f" stroked="f">
                <v:textbox style="mso-fit-shape-to-text:t">
                  <w:txbxContent>
                    <w:p w14:paraId="551718DC" w14:textId="77777777" w:rsidR="00972651" w:rsidRPr="001B5912" w:rsidRDefault="00972651" w:rsidP="00972651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 w:rsidRPr="001B5912"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E</w:t>
                      </w: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DUCACIÓN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3CE6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C6B14A6" wp14:editId="09D806DC">
                <wp:simplePos x="0" y="0"/>
                <wp:positionH relativeFrom="column">
                  <wp:posOffset>36195</wp:posOffset>
                </wp:positionH>
                <wp:positionV relativeFrom="paragraph">
                  <wp:posOffset>7489190</wp:posOffset>
                </wp:positionV>
                <wp:extent cx="89535" cy="45085"/>
                <wp:effectExtent l="3175" t="0" r="8890" b="8890"/>
                <wp:wrapNone/>
                <wp:docPr id="261" name="Triángulo isósceles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1D5C5" id="Triángulo isósceles 261" o:spid="_x0000_s1026" type="#_x0000_t5" style="position:absolute;margin-left:2.85pt;margin-top:589.7pt;width:7.05pt;height:3.55pt;rotation:9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" fillcolor="#a98e50" stroked="f" strokeweight="1pt"/>
            </w:pict>
          </mc:Fallback>
        </mc:AlternateContent>
      </w:r>
      <w:r w:rsidR="00193CE6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DFFA32C" wp14:editId="732393EA">
                <wp:simplePos x="0" y="0"/>
                <wp:positionH relativeFrom="column">
                  <wp:posOffset>34290</wp:posOffset>
                </wp:positionH>
                <wp:positionV relativeFrom="paragraph">
                  <wp:posOffset>7723287</wp:posOffset>
                </wp:positionV>
                <wp:extent cx="89535" cy="45085"/>
                <wp:effectExtent l="3175" t="0" r="8890" b="8890"/>
                <wp:wrapNone/>
                <wp:docPr id="262" name="Triángulo isósceles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1F8819E" id="Triángulo isósceles 262" o:spid="_x0000_s1026" type="#_x0000_t5" style="position:absolute;margin-left:2.7pt;margin-top:608.15pt;width:7.05pt;height:3.55pt;rotation:90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" fillcolor="#a98e50" stroked="f" strokeweight="1pt"/>
            </w:pict>
          </mc:Fallback>
        </mc:AlternateContent>
      </w:r>
      <w:r w:rsidR="00D14807" w:rsidRPr="00D065CD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E00DA9E" wp14:editId="6345F554">
                <wp:simplePos x="0" y="0"/>
                <wp:positionH relativeFrom="margin">
                  <wp:posOffset>24130</wp:posOffset>
                </wp:positionH>
                <wp:positionV relativeFrom="paragraph">
                  <wp:posOffset>6910484</wp:posOffset>
                </wp:positionV>
                <wp:extent cx="1696720" cy="492125"/>
                <wp:effectExtent l="0" t="0" r="0" b="3175"/>
                <wp:wrapSquare wrapText="bothSides"/>
                <wp:docPr id="1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6720" cy="492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147D0" w14:textId="77777777"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Empresa</w:t>
                            </w:r>
                          </w:p>
                          <w:p w14:paraId="0ACCAA7E" w14:textId="77777777" w:rsidR="00D065CD" w:rsidRPr="007E5532" w:rsidRDefault="00D065CD" w:rsidP="00D065CD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7E5532">
                              <w:rPr>
                                <w:rFonts w:asciiTheme="majorHAnsi" w:hAnsiTheme="majorHAnsi"/>
                                <w:i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Mayo de 2010 - Presente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0DA9E" id="_x0000_s1043" type="#_x0000_t202" style="position:absolute;margin-left:1.9pt;margin-top:544.15pt;width:133.6pt;height:38.7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" filled="f" stroked="f">
                <v:textbox>
                  <w:txbxContent>
                    <w:p w14:paraId="0F2147D0" w14:textId="77777777"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Empresa</w:t>
                      </w:r>
                    </w:p>
                    <w:p w14:paraId="0ACCAA7E" w14:textId="77777777" w:rsidR="00D065CD" w:rsidRPr="007E5532" w:rsidRDefault="00D065CD" w:rsidP="00D065CD">
                      <w:pPr>
                        <w:spacing w:after="0"/>
                        <w:jc w:val="both"/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</w:pPr>
                      <w:r w:rsidRPr="007E5532">
                        <w:rPr>
                          <w:rFonts w:asciiTheme="majorHAnsi" w:hAnsiTheme="majorHAnsi"/>
                          <w:i/>
                          <w:color w:val="FFFFFF" w:themeColor="background1"/>
                          <w:sz w:val="24"/>
                          <w:szCs w:val="24"/>
                        </w:rPr>
                        <w:t xml:space="preserve">Mayo de 2010 - Presente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8C92E38" w14:textId="0B35E168" w:rsidR="00AA793A" w:rsidRPr="00AA793A" w:rsidRDefault="00CB4538" w:rsidP="00AA793A">
      <w:r>
        <w:rPr>
          <w:noProof/>
        </w:rPr>
        <w:drawing>
          <wp:inline distT="0" distB="0" distL="0" distR="0" wp14:anchorId="0C1859AF" wp14:editId="06643DFC">
            <wp:extent cx="42545" cy="85090"/>
            <wp:effectExtent l="0" t="0" r="0" b="0"/>
            <wp:docPr id="10432343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8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D5DF1F" w14:textId="4D913E87" w:rsidR="00AA793A" w:rsidRPr="00AA793A" w:rsidRDefault="006C65A5" w:rsidP="00AA793A">
      <w:r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CB97943" wp14:editId="42AFE523">
                <wp:simplePos x="0" y="0"/>
                <wp:positionH relativeFrom="margin">
                  <wp:align>left</wp:align>
                </wp:positionH>
                <wp:positionV relativeFrom="paragraph">
                  <wp:posOffset>95250</wp:posOffset>
                </wp:positionV>
                <wp:extent cx="4219575" cy="696595"/>
                <wp:effectExtent l="0" t="0" r="0" b="0"/>
                <wp:wrapSquare wrapText="bothSides"/>
                <wp:docPr id="2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36FC7" w14:textId="7FEF2790" w:rsidR="00215398" w:rsidRPr="006C6590" w:rsidRDefault="00882E39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Certificado</w:t>
                            </w:r>
                          </w:p>
                          <w:p w14:paraId="49B3DADE" w14:textId="7F724C04" w:rsidR="00215398" w:rsidRPr="006C6590" w:rsidRDefault="004D564D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200</w:t>
                            </w:r>
                            <w:r w:rsidR="00B22ACC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7</w:t>
                            </w:r>
                            <w:r w:rsidR="00215398" w:rsidRPr="006C6590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 - 20</w:t>
                            </w:r>
                            <w:r w:rsidR="00B22ACC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97943" id="_x0000_s1044" type="#_x0000_t202" style="position:absolute;margin-left:0;margin-top:7.5pt;width:332.25pt;height:54.85pt;z-index:2517585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" filled="f" stroked="f">
                <v:textbox>
                  <w:txbxContent>
                    <w:p w14:paraId="09136FC7" w14:textId="7FEF2790" w:rsidR="00215398" w:rsidRPr="006C6590" w:rsidRDefault="00882E39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Certificado</w:t>
                      </w:r>
                    </w:p>
                    <w:p w14:paraId="49B3DADE" w14:textId="7F724C04" w:rsidR="00215398" w:rsidRPr="006C6590" w:rsidRDefault="004D564D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200</w:t>
                      </w:r>
                      <w:r w:rsidR="00B22ACC">
                        <w:rPr>
                          <w:i/>
                          <w:color w:val="515151"/>
                          <w:sz w:val="26"/>
                          <w:szCs w:val="26"/>
                        </w:rPr>
                        <w:t>7</w:t>
                      </w:r>
                      <w:r w:rsidR="00215398" w:rsidRPr="006C6590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 - 20</w:t>
                      </w:r>
                      <w:r w:rsidR="00B22ACC">
                        <w:rPr>
                          <w:i/>
                          <w:color w:val="515151"/>
                          <w:sz w:val="26"/>
                          <w:szCs w:val="26"/>
                        </w:rP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2B2D3E" w14:textId="74DAB26C" w:rsidR="00AA793A" w:rsidRPr="00AA793A" w:rsidRDefault="006D77E9" w:rsidP="00AA793A">
      <w:r w:rsidRPr="00215398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DB98127" wp14:editId="4B1C8317">
                <wp:simplePos x="0" y="0"/>
                <wp:positionH relativeFrom="margin">
                  <wp:align>left</wp:align>
                </wp:positionH>
                <wp:positionV relativeFrom="paragraph">
                  <wp:posOffset>631825</wp:posOffset>
                </wp:positionV>
                <wp:extent cx="89535" cy="45085"/>
                <wp:effectExtent l="3175" t="0" r="8890" b="8890"/>
                <wp:wrapNone/>
                <wp:docPr id="243" name="Triángulo isóscele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402B845" id="Triángulo isósceles 243" o:spid="_x0000_s1026" type="#_x0000_t5" style="position:absolute;margin-left:0;margin-top:49.75pt;width:7.05pt;height:3.55pt;rotation:90;z-index:251756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" fillcolor="#a98e50" stroked="f" strokeweight="1pt">
                <w10:wrap anchorx="margin"/>
              </v:shape>
            </w:pict>
          </mc:Fallback>
        </mc:AlternateContent>
      </w:r>
      <w:r w:rsidR="00E42EA4" w:rsidRPr="00215398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55520" behindDoc="1" locked="0" layoutInCell="1" allowOverlap="1" wp14:anchorId="157C9F8E" wp14:editId="732A03C0">
                <wp:simplePos x="0" y="0"/>
                <wp:positionH relativeFrom="margin">
                  <wp:align>left</wp:align>
                </wp:positionH>
                <wp:positionV relativeFrom="paragraph">
                  <wp:posOffset>476885</wp:posOffset>
                </wp:positionV>
                <wp:extent cx="5495925" cy="1404620"/>
                <wp:effectExtent l="0" t="0" r="9525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0B29B" w14:textId="5939CBDA" w:rsidR="00215398" w:rsidRPr="00B22ACC" w:rsidRDefault="00B22ACC" w:rsidP="00215398">
                            <w:pPr>
                              <w:spacing w:after="0"/>
                              <w:rPr>
                                <w:rFonts w:ascii="Corbel" w:hAnsi="Corbel"/>
                                <w:i/>
                                <w:color w:val="A98E50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  <w:lang w:val="es-ES"/>
                              </w:rPr>
                              <w:t xml:space="preserve">Centro de Estudios Tecnológicos Industrial y </w:t>
                            </w:r>
                            <w:r w:rsidR="00540116"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  <w:lang w:val="es-ES"/>
                              </w:rPr>
                              <w:t xml:space="preserve">de </w:t>
                            </w:r>
                            <w:r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  <w:lang w:val="es-ES"/>
                              </w:rPr>
                              <w:t>S</w:t>
                            </w:r>
                            <w:r w:rsidR="00540116">
                              <w:rPr>
                                <w:rFonts w:ascii="Corbel" w:hAnsi="Corbel"/>
                                <w:b/>
                                <w:color w:val="A98E50"/>
                                <w:sz w:val="30"/>
                                <w:szCs w:val="30"/>
                                <w:lang w:val="es-ES"/>
                              </w:rPr>
                              <w:t>ervicios 119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7C9F8E" id="_x0000_s1045" type="#_x0000_t202" style="position:absolute;margin-left:0;margin-top:37.55pt;width:432.75pt;height:110.6pt;z-index:-2515609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" stroked="f">
                <v:textbox style="mso-fit-shape-to-text:t">
                  <w:txbxContent>
                    <w:p w14:paraId="5660B29B" w14:textId="5939CBDA" w:rsidR="00215398" w:rsidRPr="00B22ACC" w:rsidRDefault="00B22ACC" w:rsidP="00215398">
                      <w:pPr>
                        <w:spacing w:after="0"/>
                        <w:rPr>
                          <w:rFonts w:ascii="Corbel" w:hAnsi="Corbel"/>
                          <w:i/>
                          <w:color w:val="A98E50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  <w:lang w:val="es-ES"/>
                        </w:rPr>
                        <w:t xml:space="preserve">Centro de Estudios Tecnológicos Industrial y </w:t>
                      </w:r>
                      <w:r w:rsidR="00540116"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  <w:lang w:val="es-ES"/>
                        </w:rPr>
                        <w:t xml:space="preserve">de </w:t>
                      </w:r>
                      <w:r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  <w:lang w:val="es-ES"/>
                        </w:rPr>
                        <w:t>S</w:t>
                      </w:r>
                      <w:r w:rsidR="00540116">
                        <w:rPr>
                          <w:rFonts w:ascii="Corbel" w:hAnsi="Corbel"/>
                          <w:b/>
                          <w:color w:val="A98E50"/>
                          <w:sz w:val="30"/>
                          <w:szCs w:val="30"/>
                          <w:lang w:val="es-ES"/>
                        </w:rPr>
                        <w:t>ervicios 119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887DE8" w14:textId="31FF23A1" w:rsidR="00AA793A" w:rsidRDefault="00083E75" w:rsidP="00AA793A">
      <w:r>
        <w:rPr>
          <w:noProof/>
        </w:rPr>
        <w:drawing>
          <wp:anchor distT="0" distB="0" distL="114300" distR="114300" simplePos="0" relativeHeight="251841536" behindDoc="1" locked="0" layoutInCell="1" allowOverlap="1" wp14:anchorId="5EBCC85D" wp14:editId="4654CB9B">
            <wp:simplePos x="0" y="0"/>
            <wp:positionH relativeFrom="column">
              <wp:posOffset>3957955</wp:posOffset>
            </wp:positionH>
            <wp:positionV relativeFrom="paragraph">
              <wp:posOffset>2642235</wp:posOffset>
            </wp:positionV>
            <wp:extent cx="42545" cy="91440"/>
            <wp:effectExtent l="0" t="0" r="0" b="3810"/>
            <wp:wrapNone/>
            <wp:docPr id="625313473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7BC">
        <w:rPr>
          <w:noProof/>
        </w:rPr>
        <w:drawing>
          <wp:anchor distT="0" distB="0" distL="114300" distR="114300" simplePos="0" relativeHeight="251840512" behindDoc="1" locked="0" layoutInCell="1" allowOverlap="1" wp14:anchorId="2EC14E62" wp14:editId="1A2FEA5F">
            <wp:simplePos x="0" y="0"/>
            <wp:positionH relativeFrom="column">
              <wp:posOffset>3948430</wp:posOffset>
            </wp:positionH>
            <wp:positionV relativeFrom="paragraph">
              <wp:posOffset>2456497</wp:posOffset>
            </wp:positionV>
            <wp:extent cx="42545" cy="85090"/>
            <wp:effectExtent l="0" t="0" r="0" b="0"/>
            <wp:wrapNone/>
            <wp:docPr id="194484846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8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17BC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22ABBC28" wp14:editId="0970E196">
                <wp:simplePos x="0" y="0"/>
                <wp:positionH relativeFrom="margin">
                  <wp:posOffset>2190750</wp:posOffset>
                </wp:positionH>
                <wp:positionV relativeFrom="paragraph">
                  <wp:posOffset>2077085</wp:posOffset>
                </wp:positionV>
                <wp:extent cx="1362075" cy="1219200"/>
                <wp:effectExtent l="0" t="0" r="0" b="0"/>
                <wp:wrapSquare wrapText="bothSides"/>
                <wp:docPr id="2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838F" w14:textId="77777777" w:rsidR="00BE4760" w:rsidRDefault="00BE4760" w:rsidP="00BE4760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  <w:p w14:paraId="77EADC9D" w14:textId="060E3434" w:rsidR="00BE4760" w:rsidRPr="00BE4760" w:rsidRDefault="005D68DE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Desarrollo</w:t>
                            </w:r>
                            <w:r w:rsidR="00725F03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 web</w:t>
                            </w:r>
                          </w:p>
                          <w:p w14:paraId="45A206A1" w14:textId="5686288B" w:rsidR="0054720C" w:rsidRDefault="00EB5D3A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CSS puro</w:t>
                            </w:r>
                          </w:p>
                          <w:p w14:paraId="6FEF4AB6" w14:textId="44B0971D" w:rsidR="00EB5D3A" w:rsidRDefault="00EB5D3A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HTML</w:t>
                            </w:r>
                          </w:p>
                          <w:p w14:paraId="02203AF3" w14:textId="01218DC1" w:rsidR="00EB5D3A" w:rsidRPr="00BD4DD9" w:rsidRDefault="00EB5D3A" w:rsidP="00BD4DD9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D4DD9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PHP</w:t>
                            </w:r>
                          </w:p>
                          <w:p w14:paraId="10749CB9" w14:textId="0EBF35A1" w:rsidR="00BE4760" w:rsidRPr="00BE4760" w:rsidRDefault="00BE476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BBC28" id="_x0000_s1046" type="#_x0000_t202" style="position:absolute;margin-left:172.5pt;margin-top:163.55pt;width:107.25pt;height:96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" filled="f" stroked="f">
                <v:textbox>
                  <w:txbxContent>
                    <w:p w14:paraId="2D53838F" w14:textId="77777777" w:rsidR="00BE4760" w:rsidRDefault="00BE4760" w:rsidP="00BE4760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  <w:p w14:paraId="77EADC9D" w14:textId="060E3434" w:rsidR="00BE4760" w:rsidRPr="00BE4760" w:rsidRDefault="005D68DE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Desarrollo</w:t>
                      </w:r>
                      <w:r w:rsidR="00725F03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 web</w:t>
                      </w:r>
                    </w:p>
                    <w:p w14:paraId="45A206A1" w14:textId="5686288B" w:rsidR="0054720C" w:rsidRDefault="00EB5D3A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CSS puro</w:t>
                      </w:r>
                    </w:p>
                    <w:p w14:paraId="6FEF4AB6" w14:textId="44B0971D" w:rsidR="00EB5D3A" w:rsidRDefault="00EB5D3A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HTML</w:t>
                      </w:r>
                    </w:p>
                    <w:p w14:paraId="02203AF3" w14:textId="01218DC1" w:rsidR="00EB5D3A" w:rsidRPr="00BD4DD9" w:rsidRDefault="00EB5D3A" w:rsidP="00BD4DD9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BD4DD9">
                        <w:rPr>
                          <w:i/>
                          <w:color w:val="515151"/>
                          <w:sz w:val="24"/>
                          <w:szCs w:val="24"/>
                        </w:rPr>
                        <w:t>PHP</w:t>
                      </w:r>
                    </w:p>
                    <w:p w14:paraId="10749CB9" w14:textId="0EBF35A1" w:rsidR="00BE4760" w:rsidRPr="00BE4760" w:rsidRDefault="00BE476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90A17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B04C5F3" wp14:editId="00B19851">
                <wp:simplePos x="0" y="0"/>
                <wp:positionH relativeFrom="margin">
                  <wp:posOffset>4000500</wp:posOffset>
                </wp:positionH>
                <wp:positionV relativeFrom="paragraph">
                  <wp:posOffset>2029460</wp:posOffset>
                </wp:positionV>
                <wp:extent cx="2007870" cy="895350"/>
                <wp:effectExtent l="0" t="0" r="0" b="0"/>
                <wp:wrapSquare wrapText="bothSides"/>
                <wp:docPr id="2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7870" cy="895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6194F" w14:textId="77777777" w:rsidR="00BE4760" w:rsidRDefault="00BE4760" w:rsidP="00BE4760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  <w:p w14:paraId="07A758FA" w14:textId="3A0D3135" w:rsidR="00EB5D3A" w:rsidRDefault="00BE476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BE4760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Análisis </w:t>
                            </w:r>
                            <w:r w:rsidR="00620E0C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y Diseño de sistema</w:t>
                            </w:r>
                          </w:p>
                          <w:p w14:paraId="51052664" w14:textId="2DFDD31C" w:rsidR="00EB5D3A" w:rsidRDefault="00EB5D3A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Java Script</w:t>
                            </w:r>
                          </w:p>
                          <w:p w14:paraId="635C55C8" w14:textId="07192CDE" w:rsidR="005B7309" w:rsidRDefault="005B7309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1F832219" w14:textId="77777777" w:rsidR="004073B4" w:rsidRDefault="004073B4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7E318CE8" w14:textId="65D2FC95" w:rsidR="00BE4760" w:rsidRPr="00BE4760" w:rsidRDefault="00BE476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4C5F3" id="_x0000_s1047" type="#_x0000_t202" style="position:absolute;margin-left:315pt;margin-top:159.8pt;width:158.1pt;height:70.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" filled="f" stroked="f">
                <v:textbox>
                  <w:txbxContent>
                    <w:p w14:paraId="2B36194F" w14:textId="77777777" w:rsidR="00BE4760" w:rsidRDefault="00BE4760" w:rsidP="00BE4760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</w:p>
                    <w:p w14:paraId="07A758FA" w14:textId="3A0D3135" w:rsidR="00EB5D3A" w:rsidRDefault="00BE476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 w:rsidRPr="00BE4760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Análisis </w:t>
                      </w:r>
                      <w:r w:rsidR="00620E0C">
                        <w:rPr>
                          <w:i/>
                          <w:color w:val="515151"/>
                          <w:sz w:val="24"/>
                          <w:szCs w:val="24"/>
                        </w:rPr>
                        <w:t>y Diseño de sistema</w:t>
                      </w:r>
                    </w:p>
                    <w:p w14:paraId="51052664" w14:textId="2DFDD31C" w:rsidR="00EB5D3A" w:rsidRDefault="00EB5D3A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Java Script</w:t>
                      </w:r>
                    </w:p>
                    <w:p w14:paraId="635C55C8" w14:textId="07192CDE" w:rsidR="005B7309" w:rsidRDefault="005B7309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14:paraId="1F832219" w14:textId="77777777" w:rsidR="004073B4" w:rsidRDefault="004073B4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14:paraId="7E318CE8" w14:textId="65D2FC95" w:rsidR="00BE4760" w:rsidRPr="00BE4760" w:rsidRDefault="00BE476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13D8">
        <w:rPr>
          <w:noProof/>
        </w:rPr>
        <w:drawing>
          <wp:anchor distT="0" distB="0" distL="114300" distR="114300" simplePos="0" relativeHeight="251839488" behindDoc="1" locked="0" layoutInCell="1" allowOverlap="1" wp14:anchorId="2F757BBA" wp14:editId="7296129E">
            <wp:simplePos x="0" y="0"/>
            <wp:positionH relativeFrom="column">
              <wp:posOffset>2162175</wp:posOffset>
            </wp:positionH>
            <wp:positionV relativeFrom="paragraph">
              <wp:posOffset>3086735</wp:posOffset>
            </wp:positionV>
            <wp:extent cx="42545" cy="85090"/>
            <wp:effectExtent l="0" t="0" r="0" b="0"/>
            <wp:wrapNone/>
            <wp:docPr id="93657253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8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7EBF">
        <w:rPr>
          <w:noProof/>
        </w:rPr>
        <w:drawing>
          <wp:anchor distT="0" distB="0" distL="114300" distR="114300" simplePos="0" relativeHeight="251838464" behindDoc="1" locked="0" layoutInCell="1" allowOverlap="1" wp14:anchorId="4491183E" wp14:editId="37702FCF">
            <wp:simplePos x="0" y="0"/>
            <wp:positionH relativeFrom="column">
              <wp:posOffset>2148205</wp:posOffset>
            </wp:positionH>
            <wp:positionV relativeFrom="paragraph">
              <wp:posOffset>2841307</wp:posOffset>
            </wp:positionV>
            <wp:extent cx="42545" cy="85090"/>
            <wp:effectExtent l="0" t="0" r="0" b="0"/>
            <wp:wrapNone/>
            <wp:docPr id="23333389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8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116A">
        <w:rPr>
          <w:noProof/>
        </w:rPr>
        <w:drawing>
          <wp:anchor distT="0" distB="0" distL="114300" distR="114300" simplePos="0" relativeHeight="251837440" behindDoc="1" locked="0" layoutInCell="1" allowOverlap="1" wp14:anchorId="53A2BBBD" wp14:editId="7F3E1569">
            <wp:simplePos x="0" y="0"/>
            <wp:positionH relativeFrom="column">
              <wp:posOffset>2162175</wp:posOffset>
            </wp:positionH>
            <wp:positionV relativeFrom="paragraph">
              <wp:posOffset>2648585</wp:posOffset>
            </wp:positionV>
            <wp:extent cx="42545" cy="85090"/>
            <wp:effectExtent l="0" t="0" r="0" b="0"/>
            <wp:wrapNone/>
            <wp:docPr id="107908643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85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2CD5" w:rsidRPr="00193CE6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1A7EC68" wp14:editId="3E56CF52">
                <wp:simplePos x="0" y="0"/>
                <wp:positionH relativeFrom="column">
                  <wp:posOffset>2148522</wp:posOffset>
                </wp:positionH>
                <wp:positionV relativeFrom="paragraph">
                  <wp:posOffset>2472690</wp:posOffset>
                </wp:positionV>
                <wp:extent cx="89535" cy="45085"/>
                <wp:effectExtent l="3175" t="0" r="8890" b="8890"/>
                <wp:wrapNone/>
                <wp:docPr id="267" name="Triángulo isóscele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4BCB9CD" id="Triángulo isósceles 267" o:spid="_x0000_s1026" type="#_x0000_t5" style="position:absolute;margin-left:169.15pt;margin-top:194.7pt;width:7.05pt;height:3.55pt;rotation:90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" fillcolor="#6179aa" stroked="f" strokeweight="1pt"/>
            </w:pict>
          </mc:Fallback>
        </mc:AlternateContent>
      </w:r>
      <w:r w:rsidR="00307BDB" w:rsidRPr="00A24E8B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A2FA2AA" wp14:editId="7DB19787">
                <wp:simplePos x="0" y="0"/>
                <wp:positionH relativeFrom="margin">
                  <wp:align>left</wp:align>
                </wp:positionH>
                <wp:positionV relativeFrom="paragraph">
                  <wp:posOffset>2780030</wp:posOffset>
                </wp:positionV>
                <wp:extent cx="89535" cy="45085"/>
                <wp:effectExtent l="3175" t="0" r="8890" b="8890"/>
                <wp:wrapNone/>
                <wp:docPr id="265" name="Triángulo isósceles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289F06A" id="Triángulo isósceles 265" o:spid="_x0000_s1026" type="#_x0000_t5" style="position:absolute;margin-left:0;margin-top:218.9pt;width:7.05pt;height:3.55pt;rotation:90;z-index:251792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" fillcolor="#6179aa" stroked="f" strokeweight="1pt">
                <w10:wrap anchorx="margin"/>
              </v:shape>
            </w:pict>
          </mc:Fallback>
        </mc:AlternateContent>
      </w:r>
      <w:r w:rsidR="00B1467E" w:rsidRPr="00A24E8B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F87A214" wp14:editId="76546423">
                <wp:simplePos x="0" y="0"/>
                <wp:positionH relativeFrom="column">
                  <wp:posOffset>6032</wp:posOffset>
                </wp:positionH>
                <wp:positionV relativeFrom="paragraph">
                  <wp:posOffset>2482215</wp:posOffset>
                </wp:positionV>
                <wp:extent cx="89535" cy="45085"/>
                <wp:effectExtent l="3175" t="0" r="8890" b="8890"/>
                <wp:wrapNone/>
                <wp:docPr id="264" name="Triángulo isóscele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6179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54C3511" id="Triángulo isósceles 264" o:spid="_x0000_s1026" type="#_x0000_t5" style="position:absolute;margin-left:.45pt;margin-top:195.45pt;width:7.05pt;height:3.55pt;rotation:90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" fillcolor="#6179aa" stroked="f" strokeweight="1pt"/>
            </w:pict>
          </mc:Fallback>
        </mc:AlternateContent>
      </w:r>
      <w:r w:rsidR="00F93BE0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0044E91D" wp14:editId="49963C1D">
                <wp:simplePos x="0" y="0"/>
                <wp:positionH relativeFrom="margin">
                  <wp:posOffset>85090</wp:posOffset>
                </wp:positionH>
                <wp:positionV relativeFrom="paragraph">
                  <wp:posOffset>2077085</wp:posOffset>
                </wp:positionV>
                <wp:extent cx="1933575" cy="1228725"/>
                <wp:effectExtent l="0" t="0" r="0" b="0"/>
                <wp:wrapSquare wrapText="bothSides"/>
                <wp:docPr id="2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57BCD" w14:textId="3E96546D" w:rsidR="00BE4760" w:rsidRDefault="00C54257" w:rsidP="00BE4760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br/>
                            </w:r>
                            <w:r w:rsidR="002C1EB5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P</w:t>
                            </w:r>
                            <w:r w:rsidR="00620E0C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rogramación </w:t>
                            </w:r>
                            <w:r w:rsidR="00AB675C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E</w:t>
                            </w:r>
                            <w:r w:rsidR="00620E0C"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structurada</w:t>
                            </w:r>
                          </w:p>
                          <w:p w14:paraId="6FC510FB" w14:textId="735327E5" w:rsidR="009503EE" w:rsidRDefault="0040434B" w:rsidP="00BE4760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 xml:space="preserve">Programación Orientada a </w:t>
                            </w:r>
                          </w:p>
                          <w:p w14:paraId="582E7CEB" w14:textId="513AC776" w:rsidR="0040434B" w:rsidRPr="00BE4760" w:rsidRDefault="0040434B" w:rsidP="00BE4760">
                            <w:pPr>
                              <w:spacing w:before="120"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  <w:t>Objetos</w:t>
                            </w:r>
                          </w:p>
                          <w:p w14:paraId="646B49ED" w14:textId="13E0DFED" w:rsidR="00BE4760" w:rsidRPr="00BE4760" w:rsidRDefault="00BE476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02FFFCDE" w14:textId="54082550" w:rsidR="00BE4760" w:rsidRPr="004D564D" w:rsidRDefault="00BE4760" w:rsidP="00BE4760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E91D" id="_x0000_s1048" type="#_x0000_t202" style="position:absolute;margin-left:6.7pt;margin-top:163.55pt;width:152.25pt;height:96.7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" filled="f" stroked="f">
                <v:textbox>
                  <w:txbxContent>
                    <w:p w14:paraId="63057BCD" w14:textId="3E96546D" w:rsidR="00BE4760" w:rsidRDefault="00C54257" w:rsidP="00BE4760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br/>
                      </w:r>
                      <w:r w:rsidR="002C1EB5">
                        <w:rPr>
                          <w:i/>
                          <w:color w:val="515151"/>
                          <w:sz w:val="24"/>
                          <w:szCs w:val="24"/>
                        </w:rPr>
                        <w:t>P</w:t>
                      </w:r>
                      <w:r w:rsidR="00620E0C"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rogramación </w:t>
                      </w:r>
                      <w:r w:rsidR="00AB675C">
                        <w:rPr>
                          <w:i/>
                          <w:color w:val="515151"/>
                          <w:sz w:val="24"/>
                          <w:szCs w:val="24"/>
                        </w:rPr>
                        <w:t>E</w:t>
                      </w:r>
                      <w:r w:rsidR="00620E0C">
                        <w:rPr>
                          <w:i/>
                          <w:color w:val="515151"/>
                          <w:sz w:val="24"/>
                          <w:szCs w:val="24"/>
                        </w:rPr>
                        <w:t>structurada</w:t>
                      </w:r>
                    </w:p>
                    <w:p w14:paraId="6FC510FB" w14:textId="735327E5" w:rsidR="009503EE" w:rsidRDefault="0040434B" w:rsidP="00BE4760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 xml:space="preserve">Programación Orientada a </w:t>
                      </w:r>
                    </w:p>
                    <w:p w14:paraId="582E7CEB" w14:textId="513AC776" w:rsidR="0040434B" w:rsidRPr="00BE4760" w:rsidRDefault="0040434B" w:rsidP="00BE4760">
                      <w:pPr>
                        <w:spacing w:before="120"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515151"/>
                          <w:sz w:val="24"/>
                          <w:szCs w:val="24"/>
                        </w:rPr>
                        <w:t>Objetos</w:t>
                      </w:r>
                    </w:p>
                    <w:p w14:paraId="646B49ED" w14:textId="13E0DFED" w:rsidR="00BE4760" w:rsidRPr="00BE4760" w:rsidRDefault="00BE476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  <w:p w14:paraId="02FFFCDE" w14:textId="54082550" w:rsidR="00BE4760" w:rsidRPr="004D564D" w:rsidRDefault="00BE4760" w:rsidP="00BE4760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93BE0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DB84E48" wp14:editId="76FBEC8D">
                <wp:simplePos x="0" y="0"/>
                <wp:positionH relativeFrom="margin">
                  <wp:posOffset>266045</wp:posOffset>
                </wp:positionH>
                <wp:positionV relativeFrom="paragraph">
                  <wp:posOffset>1658620</wp:posOffset>
                </wp:positionV>
                <wp:extent cx="3438525" cy="1404620"/>
                <wp:effectExtent l="0" t="0" r="0" b="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85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1C57E" w14:textId="77777777" w:rsidR="00A24E8B" w:rsidRPr="001B5912" w:rsidRDefault="00972651" w:rsidP="00A24E8B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APTITUDES Y CONOCIMIENTOS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B84E48" id="_x0000_s1049" type="#_x0000_t202" style="position:absolute;margin-left:20.95pt;margin-top:130.6pt;width:270.75pt;height:110.6pt;z-index:251729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" filled="f" stroked="f">
                <v:textbox style="mso-fit-shape-to-text:t">
                  <w:txbxContent>
                    <w:p w14:paraId="1EC1C57E" w14:textId="77777777" w:rsidR="00A24E8B" w:rsidRPr="001B5912" w:rsidRDefault="00972651" w:rsidP="00A24E8B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APTITUDES Y CONOCIMIENTOS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A6E6F"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3629A8B8" wp14:editId="172DA889">
                <wp:simplePos x="0" y="0"/>
                <wp:positionH relativeFrom="column">
                  <wp:posOffset>-63500</wp:posOffset>
                </wp:positionH>
                <wp:positionV relativeFrom="paragraph">
                  <wp:posOffset>1691005</wp:posOffset>
                </wp:positionV>
                <wp:extent cx="6100852" cy="312420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420"/>
                          <a:chOff x="0" y="0"/>
                          <a:chExt cx="6100852" cy="312420"/>
                        </a:xfrm>
                      </wpg:grpSpPr>
                      <wps:wsp>
                        <wps:cNvPr id="211" name="Rectángulo 211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6179A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9" name="Imagen 229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0" name="Imagen 230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304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1" name="Imagen 231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968151" y="51758"/>
                            <a:ext cx="180975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group w14:anchorId="2A258182" id="Group 3" o:spid="_x0000_s1026" style="position:absolute;margin-left:-5pt;margin-top:133.15pt;width:480.4pt;height:24.6pt;z-index:251728896" coordsize="61008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">
                <v:rect id="Rectángulo 211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" fillcolor="#6179aa" stroked="f" strokeweight="1pt"/>
                <v:shape id="Imagen 229" o:spid="_x0000_s1028" type="#_x0000_t75" style="position:absolute;width:2952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">
                  <v:imagedata r:id="rId28" o:title=""/>
                </v:shape>
                <v:shape id="Imagen 230" o:spid="_x0000_s1029" type="#_x0000_t75" style="position:absolute;left:58055;width:2953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">
                  <v:imagedata r:id="rId28" o:title=""/>
                </v:shape>
                <v:shape id="Imagen 231" o:spid="_x0000_s1030" type="#_x0000_t75" style="position:absolute;left:39681;top:517;width:1810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">
                  <v:imagedata r:id="rId29" o:title=""/>
                </v:shape>
              </v:group>
            </w:pict>
          </mc:Fallback>
        </mc:AlternateContent>
      </w:r>
      <w:r w:rsidR="004A410B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06F2FA4E" wp14:editId="5736B190">
                <wp:simplePos x="0" y="0"/>
                <wp:positionH relativeFrom="margin">
                  <wp:align>left</wp:align>
                </wp:positionH>
                <wp:positionV relativeFrom="paragraph">
                  <wp:posOffset>686435</wp:posOffset>
                </wp:positionV>
                <wp:extent cx="4219575" cy="696595"/>
                <wp:effectExtent l="0" t="0" r="0" b="0"/>
                <wp:wrapSquare wrapText="bothSides"/>
                <wp:docPr id="2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696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FCBE6E" w14:textId="77777777" w:rsidR="00540116" w:rsidRDefault="00540116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Certificado</w:t>
                            </w:r>
                          </w:p>
                          <w:p w14:paraId="358FD276" w14:textId="7B9C2229" w:rsidR="00C74875" w:rsidRPr="006C6590" w:rsidRDefault="004D564D" w:rsidP="00215398">
                            <w:pPr>
                              <w:spacing w:after="0"/>
                              <w:jc w:val="both"/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20</w:t>
                            </w:r>
                            <w:r w:rsidR="00FD70DC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11</w:t>
                            </w:r>
                            <w:r w:rsidR="00215398" w:rsidRPr="006C6590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74875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–</w:t>
                            </w:r>
                            <w:r w:rsidR="00215398" w:rsidRPr="006C6590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 xml:space="preserve"> 20</w:t>
                            </w:r>
                            <w:r w:rsidR="00FD70DC">
                              <w:rPr>
                                <w:i/>
                                <w:color w:val="515151"/>
                                <w:sz w:val="26"/>
                                <w:szCs w:val="26"/>
                              </w:rPr>
                              <w:t>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2FA4E" id="_x0000_s1050" type="#_x0000_t202" style="position:absolute;margin-left:0;margin-top:54.05pt;width:332.25pt;height:54.85pt;z-index:2517606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" filled="f" stroked="f">
                <v:textbox>
                  <w:txbxContent>
                    <w:p w14:paraId="5DFCBE6E" w14:textId="77777777" w:rsidR="00540116" w:rsidRDefault="00540116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Certificado</w:t>
                      </w:r>
                    </w:p>
                    <w:p w14:paraId="358FD276" w14:textId="7B9C2229" w:rsidR="00C74875" w:rsidRPr="006C6590" w:rsidRDefault="004D564D" w:rsidP="00215398">
                      <w:pPr>
                        <w:spacing w:after="0"/>
                        <w:jc w:val="both"/>
                        <w:rPr>
                          <w:i/>
                          <w:color w:val="515151"/>
                          <w:sz w:val="26"/>
                          <w:szCs w:val="26"/>
                        </w:rPr>
                      </w:pPr>
                      <w:r>
                        <w:rPr>
                          <w:i/>
                          <w:color w:val="515151"/>
                          <w:sz w:val="26"/>
                          <w:szCs w:val="26"/>
                        </w:rPr>
                        <w:t>20</w:t>
                      </w:r>
                      <w:r w:rsidR="00FD70DC">
                        <w:rPr>
                          <w:i/>
                          <w:color w:val="515151"/>
                          <w:sz w:val="26"/>
                          <w:szCs w:val="26"/>
                        </w:rPr>
                        <w:t>11</w:t>
                      </w:r>
                      <w:r w:rsidR="00215398" w:rsidRPr="006C6590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 </w:t>
                      </w:r>
                      <w:r w:rsidR="00C74875">
                        <w:rPr>
                          <w:i/>
                          <w:color w:val="515151"/>
                          <w:sz w:val="26"/>
                          <w:szCs w:val="26"/>
                        </w:rPr>
                        <w:t>–</w:t>
                      </w:r>
                      <w:r w:rsidR="00215398" w:rsidRPr="006C6590">
                        <w:rPr>
                          <w:i/>
                          <w:color w:val="515151"/>
                          <w:sz w:val="26"/>
                          <w:szCs w:val="26"/>
                        </w:rPr>
                        <w:t xml:space="preserve"> 20</w:t>
                      </w:r>
                      <w:r w:rsidR="00FD70DC">
                        <w:rPr>
                          <w:i/>
                          <w:color w:val="515151"/>
                          <w:sz w:val="26"/>
                          <w:szCs w:val="26"/>
                        </w:rPr>
                        <w:t>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8D1E6C" w14:textId="77777777" w:rsidR="00ED54D6" w:rsidRPr="00ED54D6" w:rsidRDefault="00ED54D6" w:rsidP="00ED54D6"/>
    <w:p w14:paraId="15F2DCEE" w14:textId="77777777" w:rsidR="00ED54D6" w:rsidRPr="00ED54D6" w:rsidRDefault="00ED54D6" w:rsidP="00ED54D6"/>
    <w:p w14:paraId="58434FFC" w14:textId="77777777" w:rsidR="00ED54D6" w:rsidRPr="00ED54D6" w:rsidRDefault="00ED54D6" w:rsidP="00ED54D6"/>
    <w:p w14:paraId="6FF88C20" w14:textId="77777777" w:rsidR="00ED54D6" w:rsidRPr="00ED54D6" w:rsidRDefault="00ED54D6" w:rsidP="00ED54D6"/>
    <w:p w14:paraId="6EFD07BA" w14:textId="77777777" w:rsidR="00ED54D6" w:rsidRPr="00ED54D6" w:rsidRDefault="00ED54D6" w:rsidP="00ED54D6"/>
    <w:p w14:paraId="34F32B43" w14:textId="77777777" w:rsidR="00ED54D6" w:rsidRPr="00ED54D6" w:rsidRDefault="00ED54D6" w:rsidP="00ED54D6"/>
    <w:p w14:paraId="0669D314" w14:textId="77777777" w:rsidR="00ED54D6" w:rsidRDefault="00ED54D6" w:rsidP="00ED54D6">
      <w:pPr>
        <w:ind w:firstLine="708"/>
      </w:pPr>
    </w:p>
    <w:p w14:paraId="2C26E711" w14:textId="77777777" w:rsidR="00ED54D6" w:rsidRDefault="00ED54D6" w:rsidP="00ED54D6">
      <w:pPr>
        <w:ind w:firstLine="708"/>
      </w:pPr>
    </w:p>
    <w:p w14:paraId="72A0F1FD" w14:textId="12A31FA6" w:rsidR="00ED54D6" w:rsidRDefault="00ED54D6" w:rsidP="00ED54D6">
      <w:pPr>
        <w:ind w:firstLine="708"/>
      </w:pPr>
    </w:p>
    <w:p w14:paraId="299407F1" w14:textId="74DD88DC" w:rsidR="00ED54D6" w:rsidRDefault="00ED54D6" w:rsidP="00ED54D6">
      <w:pPr>
        <w:ind w:firstLine="708"/>
      </w:pPr>
    </w:p>
    <w:p w14:paraId="5E15C5DC" w14:textId="77777777" w:rsidR="00ED54D6" w:rsidRDefault="00ED54D6" w:rsidP="00ED54D6">
      <w:pPr>
        <w:ind w:firstLine="708"/>
      </w:pPr>
    </w:p>
    <w:p w14:paraId="38881488" w14:textId="0E52B813" w:rsidR="00ED54D6" w:rsidRDefault="00ED54D6" w:rsidP="00ED54D6">
      <w:pPr>
        <w:ind w:firstLine="708"/>
      </w:pPr>
    </w:p>
    <w:p w14:paraId="2B4CBCA3" w14:textId="793B4EEA" w:rsidR="00ED54D6" w:rsidRDefault="00ED54D6" w:rsidP="00ED54D6">
      <w:pPr>
        <w:ind w:firstLine="708"/>
      </w:pPr>
    </w:p>
    <w:p w14:paraId="67BF8DD2" w14:textId="0024B769" w:rsidR="00ED54D6" w:rsidRDefault="00116388" w:rsidP="00ED54D6">
      <w:r>
        <w:rPr>
          <w:noProof/>
        </w:rPr>
        <w:drawing>
          <wp:anchor distT="0" distB="0" distL="114300" distR="114300" simplePos="0" relativeHeight="251842560" behindDoc="0" locked="0" layoutInCell="1" allowOverlap="1" wp14:anchorId="78540070" wp14:editId="00B13E67">
            <wp:simplePos x="0" y="0"/>
            <wp:positionH relativeFrom="column">
              <wp:posOffset>-105410</wp:posOffset>
            </wp:positionH>
            <wp:positionV relativeFrom="paragraph">
              <wp:posOffset>1114425</wp:posOffset>
            </wp:positionV>
            <wp:extent cx="42545" cy="91440"/>
            <wp:effectExtent l="0" t="0" r="0" b="3810"/>
            <wp:wrapTopAndBottom/>
            <wp:docPr id="9684458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ED54D6">
        <w:rPr>
          <w:noProof/>
        </w:rPr>
        <w:drawing>
          <wp:anchor distT="0" distB="0" distL="114300" distR="114300" simplePos="0" relativeHeight="251843584" behindDoc="0" locked="0" layoutInCell="1" allowOverlap="1" wp14:anchorId="12B216CC" wp14:editId="0CE5CBD1">
            <wp:simplePos x="0" y="0"/>
            <wp:positionH relativeFrom="column">
              <wp:posOffset>-106680</wp:posOffset>
            </wp:positionH>
            <wp:positionV relativeFrom="paragraph">
              <wp:posOffset>1381125</wp:posOffset>
            </wp:positionV>
            <wp:extent cx="42545" cy="91440"/>
            <wp:effectExtent l="0" t="0" r="0" b="3810"/>
            <wp:wrapTopAndBottom/>
            <wp:docPr id="10172945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" cy="91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54D6" w:rsidRPr="002D21DE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384D705" wp14:editId="41802012">
                <wp:simplePos x="0" y="0"/>
                <wp:positionH relativeFrom="column">
                  <wp:posOffset>-123825</wp:posOffset>
                </wp:positionH>
                <wp:positionV relativeFrom="paragraph">
                  <wp:posOffset>922655</wp:posOffset>
                </wp:positionV>
                <wp:extent cx="89535" cy="45085"/>
                <wp:effectExtent l="3175" t="0" r="8890" b="8890"/>
                <wp:wrapNone/>
                <wp:docPr id="258" name="Triángulo isóscele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6C3FB" id="Triángulo isósceles 258" o:spid="_x0000_s1026" type="#_x0000_t5" style="position:absolute;margin-left:-9.75pt;margin-top:72.65pt;width:7.05pt;height:3.55pt;rotation:90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" fillcolor="#a98e50" stroked="f" strokeweight="1pt"/>
            </w:pict>
          </mc:Fallback>
        </mc:AlternateContent>
      </w:r>
      <w:r w:rsidR="00ED54D6" w:rsidRPr="002D21DE">
        <w:rPr>
          <w:noProof/>
          <w:lang w:val="en-US" w:eastAsia="zh-TW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6EE7C68" wp14:editId="77F5F03B">
                <wp:simplePos x="0" y="0"/>
                <wp:positionH relativeFrom="column">
                  <wp:posOffset>-116205</wp:posOffset>
                </wp:positionH>
                <wp:positionV relativeFrom="paragraph">
                  <wp:posOffset>680085</wp:posOffset>
                </wp:positionV>
                <wp:extent cx="89535" cy="45085"/>
                <wp:effectExtent l="3175" t="0" r="8890" b="8890"/>
                <wp:wrapNone/>
                <wp:docPr id="260" name="Triángulo isóscele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535" cy="45085"/>
                        </a:xfrm>
                        <a:prstGeom prst="triangle">
                          <a:avLst/>
                        </a:prstGeom>
                        <a:solidFill>
                          <a:srgbClr val="A98E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AD62A" id="Triángulo isósceles 260" o:spid="_x0000_s1026" type="#_x0000_t5" style="position:absolute;margin-left:-9.15pt;margin-top:53.55pt;width:7.05pt;height:3.55pt;rotation:9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" fillcolor="#a98e50" stroked="f" strokeweight="1pt"/>
            </w:pict>
          </mc:Fallback>
        </mc:AlternateContent>
      </w:r>
      <w:r w:rsidR="00ED54D6" w:rsidRPr="00A24E8B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13A35965" wp14:editId="23B7415B">
                <wp:simplePos x="0" y="0"/>
                <wp:positionH relativeFrom="margin">
                  <wp:align>left</wp:align>
                </wp:positionH>
                <wp:positionV relativeFrom="paragraph">
                  <wp:posOffset>513715</wp:posOffset>
                </wp:positionV>
                <wp:extent cx="4267200" cy="1181100"/>
                <wp:effectExtent l="0" t="0" r="0" b="0"/>
                <wp:wrapTopAndBottom/>
                <wp:docPr id="2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0" cy="1181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6DBF3" w14:textId="77777777" w:rsidR="00E26E85" w:rsidRPr="00D35AA5" w:rsidRDefault="00E26E85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Español (Lengua Nativa)</w:t>
                            </w:r>
                          </w:p>
                          <w:p w14:paraId="6BA0F0C9" w14:textId="6FB383FA" w:rsidR="00E26E85" w:rsidRPr="00D35AA5" w:rsidRDefault="00E26E85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Inglés (</w:t>
                            </w:r>
                            <w:r w:rsidR="00911A83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B</w:t>
                            </w:r>
                            <w:r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ásico)</w:t>
                            </w:r>
                          </w:p>
                          <w:p w14:paraId="1842446F" w14:textId="113B9A59" w:rsidR="00E26E85" w:rsidRPr="00D35AA5" w:rsidRDefault="00911A83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Microsoft Office</w:t>
                            </w:r>
                            <w:r w:rsidR="00E26E85"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(Intermedio)</w:t>
                            </w:r>
                          </w:p>
                          <w:p w14:paraId="0750253F" w14:textId="11900091" w:rsidR="00E26E85" w:rsidRDefault="00911A83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Visual Studio</w:t>
                            </w:r>
                            <w:r w:rsidR="00E26E85"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Lenguaje C#</w:t>
                            </w:r>
                            <w:r w:rsidR="0021540B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,</w:t>
                            </w:r>
                            <w:r w:rsidR="007627D7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Bluej </w:t>
                            </w:r>
                            <w:r w:rsidR="00261220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Lenguaje Java</w:t>
                            </w:r>
                            <w:r w:rsidR="0037672A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, Python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26E85"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Intermedio</w:t>
                            </w:r>
                            <w:r w:rsidR="00E26E85" w:rsidRPr="00D35AA5"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6FB88D48" w14:textId="77777777" w:rsidR="00911A83" w:rsidRPr="00D35AA5" w:rsidRDefault="00911A83" w:rsidP="00E06111">
                            <w:pPr>
                              <w:spacing w:before="60"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28B19C68" w14:textId="77777777" w:rsidR="00E26E85" w:rsidRPr="00D35AA5" w:rsidRDefault="00E26E85" w:rsidP="00E26E8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4"/>
                                <w:szCs w:val="24"/>
                              </w:rPr>
                            </w:pPr>
                          </w:p>
                          <w:p w14:paraId="40CA164D" w14:textId="77777777" w:rsidR="00E26E85" w:rsidRPr="00D35AA5" w:rsidRDefault="00E26E85" w:rsidP="00E26E85">
                            <w:pPr>
                              <w:spacing w:after="0"/>
                              <w:jc w:val="both"/>
                              <w:rPr>
                                <w:rFonts w:asciiTheme="majorHAnsi" w:hAnsiTheme="majorHAnsi"/>
                                <w:color w:val="51515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35965" id="_x0000_s1051" type="#_x0000_t202" style="position:absolute;margin-left:0;margin-top:40.45pt;width:336pt;height:93pt;z-index:2517780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" filled="f" stroked="f">
                <v:textbox>
                  <w:txbxContent>
                    <w:p w14:paraId="7836DBF3" w14:textId="77777777" w:rsidR="00E26E85" w:rsidRPr="00D35AA5" w:rsidRDefault="00E26E85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Español (Lengua Nativa)</w:t>
                      </w:r>
                    </w:p>
                    <w:p w14:paraId="6BA0F0C9" w14:textId="6FB383FA" w:rsidR="00E26E85" w:rsidRPr="00D35AA5" w:rsidRDefault="00E26E85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Inglés (</w:t>
                      </w:r>
                      <w:r w:rsidR="00911A83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B</w:t>
                      </w:r>
                      <w:r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ásico)</w:t>
                      </w:r>
                    </w:p>
                    <w:p w14:paraId="1842446F" w14:textId="113B9A59" w:rsidR="00E26E85" w:rsidRPr="00D35AA5" w:rsidRDefault="00911A83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Microsoft Office</w:t>
                      </w:r>
                      <w:r w:rsidR="00E26E85"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(Intermedio)</w:t>
                      </w:r>
                    </w:p>
                    <w:p w14:paraId="0750253F" w14:textId="11900091" w:rsidR="00E26E85" w:rsidRDefault="00911A83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Visual Studio</w:t>
                      </w:r>
                      <w:r w:rsidR="00E26E85"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Lenguaje C#</w:t>
                      </w:r>
                      <w:r w:rsidR="0021540B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,</w:t>
                      </w:r>
                      <w:r w:rsidR="007627D7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Bluej </w:t>
                      </w:r>
                      <w:r w:rsidR="00261220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Lenguaje Java</w:t>
                      </w:r>
                      <w:r w:rsidR="0037672A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, Python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 xml:space="preserve"> </w:t>
                      </w:r>
                      <w:r w:rsidR="00E26E85"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Intermedio</w:t>
                      </w:r>
                      <w:r w:rsidR="00E26E85" w:rsidRPr="00D35AA5"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  <w:t>)</w:t>
                      </w:r>
                    </w:p>
                    <w:p w14:paraId="6FB88D48" w14:textId="77777777" w:rsidR="00911A83" w:rsidRPr="00D35AA5" w:rsidRDefault="00911A83" w:rsidP="00E06111">
                      <w:pPr>
                        <w:spacing w:before="60"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14:paraId="28B19C68" w14:textId="77777777" w:rsidR="00E26E85" w:rsidRPr="00D35AA5" w:rsidRDefault="00E26E85" w:rsidP="00E26E85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4"/>
                          <w:szCs w:val="24"/>
                        </w:rPr>
                      </w:pPr>
                    </w:p>
                    <w:p w14:paraId="40CA164D" w14:textId="77777777" w:rsidR="00E26E85" w:rsidRPr="00D35AA5" w:rsidRDefault="00E26E85" w:rsidP="00E26E85">
                      <w:pPr>
                        <w:spacing w:after="0"/>
                        <w:jc w:val="both"/>
                        <w:rPr>
                          <w:rFonts w:asciiTheme="majorHAnsi" w:hAnsiTheme="majorHAnsi"/>
                          <w:color w:val="51515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D54D6">
        <w:rPr>
          <w:noProof/>
          <w:lang w:val="en-US" w:eastAsia="zh-TW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2EE30A9B" wp14:editId="22CE3D79">
                <wp:simplePos x="0" y="0"/>
                <wp:positionH relativeFrom="margin">
                  <wp:posOffset>-203835</wp:posOffset>
                </wp:positionH>
                <wp:positionV relativeFrom="paragraph">
                  <wp:posOffset>1270</wp:posOffset>
                </wp:positionV>
                <wp:extent cx="6100852" cy="312528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0852" cy="312528"/>
                          <a:chOff x="0" y="0"/>
                          <a:chExt cx="6100852" cy="312528"/>
                        </a:xfrm>
                      </wpg:grpSpPr>
                      <wps:wsp>
                        <wps:cNvPr id="246" name="Rectángulo 246"/>
                        <wps:cNvSpPr/>
                        <wps:spPr>
                          <a:xfrm>
                            <a:off x="310551" y="0"/>
                            <a:ext cx="5478145" cy="312420"/>
                          </a:xfrm>
                          <a:prstGeom prst="rect">
                            <a:avLst/>
                          </a:prstGeom>
                          <a:solidFill>
                            <a:srgbClr val="A98E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Imagen 248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7253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9" name="Imagen 249"/>
                          <pic:cNvPicPr>
                            <a:picLocks noChangeAspect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05577" y="0"/>
                            <a:ext cx="295275" cy="2952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0" name="Imagen 250"/>
                          <pic:cNvPicPr>
                            <a:picLocks noChangeAspect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1004" y="69012"/>
                            <a:ext cx="180975" cy="1809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DF8D019" id="Group 4" o:spid="_x0000_s1026" style="position:absolute;margin-left:-16.05pt;margin-top:.1pt;width:480.4pt;height:24.6pt;z-index:251766784;mso-position-horizontal-relative:margin" coordsize="61008,3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">
                <v:rect id="Rectángulo 246" o:spid="_x0000_s1027" style="position:absolute;left:3105;width:54781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" fillcolor="#a98e50" stroked="f" strokeweight="1pt"/>
                <v:shape id="Imagen 248" o:spid="_x0000_s1028" type="#_x0000_t75" style="position:absolute;top:172;width:2952;height:2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">
                  <v:imagedata r:id="rId32" o:title=""/>
                </v:shape>
                <v:shape id="Imagen 249" o:spid="_x0000_s1029" type="#_x0000_t75" style="position:absolute;left:58055;width:2953;height:2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">
                  <v:imagedata r:id="rId32" o:title=""/>
                </v:shape>
                <v:shape id="Imagen 250" o:spid="_x0000_s1030" type="#_x0000_t75" style="position:absolute;left:30710;top:690;width:1809;height:18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">
                  <v:imagedata r:id="rId33" o:title=""/>
                </v:shape>
                <w10:wrap anchorx="margin"/>
              </v:group>
            </w:pict>
          </mc:Fallback>
        </mc:AlternateContent>
      </w:r>
      <w:r w:rsidR="00ED54D6" w:rsidRPr="00A91A4A">
        <w:rPr>
          <w:noProof/>
          <w:lang w:val="en-US" w:eastAsia="zh-TW"/>
        </w:rPr>
        <mc:AlternateContent>
          <mc:Choice Requires="wps">
            <w:drawing>
              <wp:anchor distT="45720" distB="45720" distL="114300" distR="114300" simplePos="0" relativeHeight="251767808" behindDoc="1" locked="0" layoutInCell="1" allowOverlap="1" wp14:anchorId="6700DC6C" wp14:editId="0BDE9166">
                <wp:simplePos x="0" y="0"/>
                <wp:positionH relativeFrom="margin">
                  <wp:posOffset>190500</wp:posOffset>
                </wp:positionH>
                <wp:positionV relativeFrom="paragraph">
                  <wp:posOffset>0</wp:posOffset>
                </wp:positionV>
                <wp:extent cx="2724150" cy="1404620"/>
                <wp:effectExtent l="0" t="0" r="0" b="0"/>
                <wp:wrapTopAndBottom/>
                <wp:docPr id="2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4097C" w14:textId="77777777" w:rsidR="00A91A4A" w:rsidRPr="001B5912" w:rsidRDefault="00A91A4A" w:rsidP="00A91A4A">
                            <w:pPr>
                              <w:spacing w:after="0"/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IDIOMAS Y SOFTWARE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00DC6C" id="_x0000_s1052" type="#_x0000_t202" style="position:absolute;margin-left:15pt;margin-top:0;width:214.5pt;height:110.6pt;z-index:-251548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" filled="f" stroked="f">
                <v:textbox style="mso-fit-shape-to-text:t">
                  <w:txbxContent>
                    <w:p w14:paraId="2784097C" w14:textId="77777777" w:rsidR="00A91A4A" w:rsidRPr="001B5912" w:rsidRDefault="00A91A4A" w:rsidP="00A91A4A">
                      <w:pPr>
                        <w:spacing w:after="0"/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Corbel" w:hAnsi="Corbel"/>
                          <w:b/>
                          <w:color w:val="FFFFFF" w:themeColor="background1"/>
                          <w:sz w:val="36"/>
                          <w:szCs w:val="36"/>
                        </w:rPr>
                        <w:t>IDIOMAS Y SOFTWARE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7B7AAB7" w14:textId="5C5AA1DD" w:rsidR="00ED54D6" w:rsidRDefault="00ED54D6" w:rsidP="00ED54D6">
      <w:pPr>
        <w:ind w:firstLine="708"/>
      </w:pPr>
    </w:p>
    <w:p w14:paraId="523C534B" w14:textId="3F83E0BC" w:rsidR="00ED54D6" w:rsidRDefault="00ED54D6" w:rsidP="00ED54D6">
      <w:pPr>
        <w:ind w:firstLine="708"/>
      </w:pPr>
    </w:p>
    <w:p w14:paraId="11179E8D" w14:textId="075CB4D6" w:rsidR="00ED54D6" w:rsidRDefault="00ED54D6" w:rsidP="00ED54D6">
      <w:pPr>
        <w:ind w:firstLine="708"/>
      </w:pPr>
    </w:p>
    <w:p w14:paraId="3A066C18" w14:textId="77777777" w:rsidR="00ED54D6" w:rsidRDefault="00ED54D6" w:rsidP="00ED54D6">
      <w:pPr>
        <w:ind w:firstLine="708"/>
      </w:pPr>
    </w:p>
    <w:p w14:paraId="42D6E9B9" w14:textId="77777777" w:rsidR="00ED54D6" w:rsidRPr="00ED54D6" w:rsidRDefault="00ED54D6" w:rsidP="00ED54D6">
      <w:pPr>
        <w:ind w:firstLine="708"/>
      </w:pPr>
    </w:p>
    <w:p w14:paraId="5988B251" w14:textId="77777777" w:rsidR="00ED54D6" w:rsidRPr="00ED54D6" w:rsidRDefault="00ED54D6" w:rsidP="00ED54D6"/>
    <w:p w14:paraId="31174F1D" w14:textId="77777777" w:rsidR="00ED54D6" w:rsidRPr="00ED54D6" w:rsidRDefault="00ED54D6" w:rsidP="00ED54D6"/>
    <w:p w14:paraId="2E8BEF61" w14:textId="77777777" w:rsidR="00ED54D6" w:rsidRPr="00ED54D6" w:rsidRDefault="00ED54D6" w:rsidP="00ED54D6"/>
    <w:sectPr w:rsidR="00ED54D6" w:rsidRPr="00ED54D6" w:rsidSect="00AB1AC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85FDAD" w14:textId="77777777" w:rsidR="003D7000" w:rsidRDefault="003D7000" w:rsidP="00A01AB1">
      <w:pPr>
        <w:spacing w:after="0" w:line="240" w:lineRule="auto"/>
      </w:pPr>
      <w:r>
        <w:separator/>
      </w:r>
    </w:p>
  </w:endnote>
  <w:endnote w:type="continuationSeparator" w:id="0">
    <w:p w14:paraId="46BFC087" w14:textId="77777777" w:rsidR="003D7000" w:rsidRDefault="003D7000" w:rsidP="00A01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EA87F" w14:textId="77777777" w:rsidR="003D7000" w:rsidRDefault="003D7000" w:rsidP="00A01AB1">
      <w:pPr>
        <w:spacing w:after="0" w:line="240" w:lineRule="auto"/>
      </w:pPr>
      <w:r>
        <w:separator/>
      </w:r>
    </w:p>
  </w:footnote>
  <w:footnote w:type="continuationSeparator" w:id="0">
    <w:p w14:paraId="3C731F57" w14:textId="77777777" w:rsidR="003D7000" w:rsidRDefault="003D7000" w:rsidP="00A01A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25CE3F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.85pt;height:6.7pt;visibility:visible;mso-wrap-style:square" o:bullet="t">
        <v:imagedata r:id="rId1" o:title=""/>
      </v:shape>
    </w:pict>
  </w:numPicBullet>
  <w:numPicBullet w:numPicBulletId="1">
    <w:pict>
      <v:shape w14:anchorId="6BC4970A" id="_x0000_i1033" type="#_x0000_t75" style="width:3.75pt;height:6.75pt;visibility:visible;mso-wrap-style:square" o:bullet="t">
        <v:imagedata r:id="rId2" o:title=""/>
      </v:shape>
    </w:pict>
  </w:numPicBullet>
  <w:abstractNum w:abstractNumId="0" w15:restartNumberingAfterBreak="0">
    <w:nsid w:val="0A894D63"/>
    <w:multiLevelType w:val="hybridMultilevel"/>
    <w:tmpl w:val="14B4B0E2"/>
    <w:lvl w:ilvl="0" w:tplc="42ECCD9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306E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5C2F4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C494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A9051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6672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0E2D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2A02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15A00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795707B"/>
    <w:multiLevelType w:val="hybridMultilevel"/>
    <w:tmpl w:val="6E7A99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867605">
    <w:abstractNumId w:val="1"/>
  </w:num>
  <w:num w:numId="2" w16cid:durableId="11537632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pt-BR" w:vendorID="64" w:dllVersion="6" w:nlCheck="1" w:checkStyle="0"/>
  <w:activeWritingStyle w:appName="MSWord" w:lang="es-419" w:vendorID="64" w:dllVersion="6" w:nlCheck="1" w:checkStyle="1"/>
  <w:activeWritingStyle w:appName="MSWord" w:lang="en-US" w:vendorID="64" w:dllVersion="6" w:nlCheck="1" w:checkStyle="1"/>
  <w:activeWritingStyle w:appName="MSWord" w:lang="es-419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0" w:nlCheck="1" w:checkStyle="0"/>
  <w:activeWritingStyle w:appName="MSWord" w:lang="es-419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44F"/>
    <w:rsid w:val="00023459"/>
    <w:rsid w:val="00043E68"/>
    <w:rsid w:val="000520C3"/>
    <w:rsid w:val="00055585"/>
    <w:rsid w:val="00065853"/>
    <w:rsid w:val="00082F8E"/>
    <w:rsid w:val="00083E75"/>
    <w:rsid w:val="000946EC"/>
    <w:rsid w:val="000B6047"/>
    <w:rsid w:val="000B69AD"/>
    <w:rsid w:val="000C4C05"/>
    <w:rsid w:val="000D2471"/>
    <w:rsid w:val="000E7504"/>
    <w:rsid w:val="00100103"/>
    <w:rsid w:val="00116388"/>
    <w:rsid w:val="00141993"/>
    <w:rsid w:val="001563A2"/>
    <w:rsid w:val="001814BA"/>
    <w:rsid w:val="001864C0"/>
    <w:rsid w:val="00193CE6"/>
    <w:rsid w:val="00194529"/>
    <w:rsid w:val="00195901"/>
    <w:rsid w:val="001A7290"/>
    <w:rsid w:val="001B5912"/>
    <w:rsid w:val="001C2E8F"/>
    <w:rsid w:val="001D5244"/>
    <w:rsid w:val="001E4DDB"/>
    <w:rsid w:val="001E4ECB"/>
    <w:rsid w:val="001F0A9B"/>
    <w:rsid w:val="00215398"/>
    <w:rsid w:val="0021540B"/>
    <w:rsid w:val="00225911"/>
    <w:rsid w:val="00231556"/>
    <w:rsid w:val="00232CD5"/>
    <w:rsid w:val="00257120"/>
    <w:rsid w:val="00261220"/>
    <w:rsid w:val="00274FE5"/>
    <w:rsid w:val="0027754D"/>
    <w:rsid w:val="002803EC"/>
    <w:rsid w:val="002817BC"/>
    <w:rsid w:val="00290A17"/>
    <w:rsid w:val="002B3828"/>
    <w:rsid w:val="002C1EB5"/>
    <w:rsid w:val="002D21DE"/>
    <w:rsid w:val="002E2633"/>
    <w:rsid w:val="00307BDB"/>
    <w:rsid w:val="00366B75"/>
    <w:rsid w:val="00373893"/>
    <w:rsid w:val="0037672A"/>
    <w:rsid w:val="003810F0"/>
    <w:rsid w:val="003813D8"/>
    <w:rsid w:val="003A0D08"/>
    <w:rsid w:val="003A6E6F"/>
    <w:rsid w:val="003D4523"/>
    <w:rsid w:val="003D7000"/>
    <w:rsid w:val="0040434B"/>
    <w:rsid w:val="004073B4"/>
    <w:rsid w:val="0042689E"/>
    <w:rsid w:val="00447C42"/>
    <w:rsid w:val="00453573"/>
    <w:rsid w:val="004635FB"/>
    <w:rsid w:val="004A17D5"/>
    <w:rsid w:val="004A1C12"/>
    <w:rsid w:val="004A410B"/>
    <w:rsid w:val="004B078C"/>
    <w:rsid w:val="004C680C"/>
    <w:rsid w:val="004D29B3"/>
    <w:rsid w:val="004D564D"/>
    <w:rsid w:val="004E48C6"/>
    <w:rsid w:val="004F420B"/>
    <w:rsid w:val="004F4AAE"/>
    <w:rsid w:val="00515C71"/>
    <w:rsid w:val="00534B33"/>
    <w:rsid w:val="00540116"/>
    <w:rsid w:val="0054344F"/>
    <w:rsid w:val="00544236"/>
    <w:rsid w:val="00545F23"/>
    <w:rsid w:val="0054720C"/>
    <w:rsid w:val="00550F10"/>
    <w:rsid w:val="00555E92"/>
    <w:rsid w:val="00560D1F"/>
    <w:rsid w:val="00563E83"/>
    <w:rsid w:val="005902BE"/>
    <w:rsid w:val="005A3C52"/>
    <w:rsid w:val="005B7309"/>
    <w:rsid w:val="005B74C4"/>
    <w:rsid w:val="005D152B"/>
    <w:rsid w:val="005D68DE"/>
    <w:rsid w:val="00620E0C"/>
    <w:rsid w:val="006220C2"/>
    <w:rsid w:val="00627EBF"/>
    <w:rsid w:val="006319ED"/>
    <w:rsid w:val="0063761F"/>
    <w:rsid w:val="006603B5"/>
    <w:rsid w:val="0067771E"/>
    <w:rsid w:val="00680EF7"/>
    <w:rsid w:val="006A1130"/>
    <w:rsid w:val="006C6590"/>
    <w:rsid w:val="006C65A5"/>
    <w:rsid w:val="006D77E9"/>
    <w:rsid w:val="006E49B2"/>
    <w:rsid w:val="006F118F"/>
    <w:rsid w:val="006F3554"/>
    <w:rsid w:val="00725F03"/>
    <w:rsid w:val="00732C10"/>
    <w:rsid w:val="00737081"/>
    <w:rsid w:val="007627D7"/>
    <w:rsid w:val="007A6B0A"/>
    <w:rsid w:val="007C43F4"/>
    <w:rsid w:val="007E5532"/>
    <w:rsid w:val="00845EF5"/>
    <w:rsid w:val="00853A66"/>
    <w:rsid w:val="008553BF"/>
    <w:rsid w:val="00882E39"/>
    <w:rsid w:val="00886A8E"/>
    <w:rsid w:val="008A55AE"/>
    <w:rsid w:val="008B650E"/>
    <w:rsid w:val="008C5485"/>
    <w:rsid w:val="008D539C"/>
    <w:rsid w:val="00911A83"/>
    <w:rsid w:val="00940770"/>
    <w:rsid w:val="009503EE"/>
    <w:rsid w:val="00960863"/>
    <w:rsid w:val="00967C78"/>
    <w:rsid w:val="00972651"/>
    <w:rsid w:val="009D0702"/>
    <w:rsid w:val="009D3B1A"/>
    <w:rsid w:val="009E0C7D"/>
    <w:rsid w:val="009E3FFC"/>
    <w:rsid w:val="009E6692"/>
    <w:rsid w:val="009F1953"/>
    <w:rsid w:val="00A01AB1"/>
    <w:rsid w:val="00A24E8B"/>
    <w:rsid w:val="00A32BF4"/>
    <w:rsid w:val="00A4420F"/>
    <w:rsid w:val="00A637D8"/>
    <w:rsid w:val="00A91A4A"/>
    <w:rsid w:val="00AA793A"/>
    <w:rsid w:val="00AB1ACD"/>
    <w:rsid w:val="00AB2DD8"/>
    <w:rsid w:val="00AB675C"/>
    <w:rsid w:val="00AC54DD"/>
    <w:rsid w:val="00B01163"/>
    <w:rsid w:val="00B1467E"/>
    <w:rsid w:val="00B14BD5"/>
    <w:rsid w:val="00B22ACC"/>
    <w:rsid w:val="00B304A1"/>
    <w:rsid w:val="00B31235"/>
    <w:rsid w:val="00B604B7"/>
    <w:rsid w:val="00B86586"/>
    <w:rsid w:val="00BA12BC"/>
    <w:rsid w:val="00BB08EF"/>
    <w:rsid w:val="00BD4DD9"/>
    <w:rsid w:val="00BD7F1B"/>
    <w:rsid w:val="00BE368E"/>
    <w:rsid w:val="00BE4760"/>
    <w:rsid w:val="00BE7130"/>
    <w:rsid w:val="00BF6E6B"/>
    <w:rsid w:val="00C01070"/>
    <w:rsid w:val="00C01E2F"/>
    <w:rsid w:val="00C17F76"/>
    <w:rsid w:val="00C330F2"/>
    <w:rsid w:val="00C37AAD"/>
    <w:rsid w:val="00C54257"/>
    <w:rsid w:val="00C5555F"/>
    <w:rsid w:val="00C555E5"/>
    <w:rsid w:val="00C62616"/>
    <w:rsid w:val="00C74875"/>
    <w:rsid w:val="00CB4538"/>
    <w:rsid w:val="00CE6C90"/>
    <w:rsid w:val="00D0324B"/>
    <w:rsid w:val="00D065CD"/>
    <w:rsid w:val="00D14807"/>
    <w:rsid w:val="00D2492A"/>
    <w:rsid w:val="00D3116A"/>
    <w:rsid w:val="00D35AA5"/>
    <w:rsid w:val="00D36A9E"/>
    <w:rsid w:val="00D74682"/>
    <w:rsid w:val="00DB4572"/>
    <w:rsid w:val="00DD49AF"/>
    <w:rsid w:val="00DF364B"/>
    <w:rsid w:val="00E06111"/>
    <w:rsid w:val="00E26E85"/>
    <w:rsid w:val="00E427F6"/>
    <w:rsid w:val="00E42EA4"/>
    <w:rsid w:val="00E70370"/>
    <w:rsid w:val="00E8166E"/>
    <w:rsid w:val="00E90504"/>
    <w:rsid w:val="00EA3B3C"/>
    <w:rsid w:val="00EB1521"/>
    <w:rsid w:val="00EB5D3A"/>
    <w:rsid w:val="00ED54D6"/>
    <w:rsid w:val="00F3261A"/>
    <w:rsid w:val="00F33366"/>
    <w:rsid w:val="00F73A52"/>
    <w:rsid w:val="00F93BE0"/>
    <w:rsid w:val="00FA42B5"/>
    <w:rsid w:val="00FA5910"/>
    <w:rsid w:val="00FB7834"/>
    <w:rsid w:val="00FD70DC"/>
    <w:rsid w:val="00FF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A331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64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1AB1"/>
  </w:style>
  <w:style w:type="paragraph" w:styleId="Piedepgina">
    <w:name w:val="footer"/>
    <w:basedOn w:val="Normal"/>
    <w:link w:val="PiedepginaCar"/>
    <w:uiPriority w:val="99"/>
    <w:unhideWhenUsed/>
    <w:rsid w:val="00A01A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1AB1"/>
  </w:style>
  <w:style w:type="paragraph" w:styleId="Prrafodelista">
    <w:name w:val="List Paragraph"/>
    <w:basedOn w:val="Normal"/>
    <w:uiPriority w:val="34"/>
    <w:qFormat/>
    <w:rsid w:val="008553B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48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48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FVvdq38XQ4GPMidzCaSdAP9iampqggaP/view?usp=sharing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drive.google.com/file/d/1AApBp8PV3hqgknZAsm_lo4DYaG2P25Ma/view?usp=sharing" TargetMode="External"/><Relationship Id="rId17" Type="http://schemas.openxmlformats.org/officeDocument/2006/relationships/hyperlink" Target="https://drive.google.com/file/d/1BBG8PDY5j9HA1FY9YTJmL6UT-c3ez4pg/view?usp=sharing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file/d/1FVvdq38XQ4GPMidzCaSdAP9iampqggaP/view?usp=sharing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90.png"/><Relationship Id="rId32" Type="http://schemas.openxmlformats.org/officeDocument/2006/relationships/image" Target="media/image18.png"/><Relationship Id="rId5" Type="http://schemas.openxmlformats.org/officeDocument/2006/relationships/styles" Target="styles.xml"/><Relationship Id="rId15" Type="http://schemas.openxmlformats.org/officeDocument/2006/relationships/hyperlink" Target="https://drive.google.com/file/d/1AApBp8PV3hqgknZAsm_lo4DYaG2P25Ma/view?usp=sharing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image" Target="media/image3.jpeg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rive.google.com/file/d/1BBG8PDY5j9HA1FY9YTJmL6UT-c3ez4pg/view?usp=sharing" TargetMode="External"/><Relationship Id="rId22" Type="http://schemas.openxmlformats.org/officeDocument/2006/relationships/image" Target="media/image9.png"/><Relationship Id="rId27" Type="http://schemas.openxmlformats.org/officeDocument/2006/relationships/image" Target="media/image13.png"/><Relationship Id="rId30" Type="http://schemas.openxmlformats.org/officeDocument/2006/relationships/image" Target="media/image14.png"/><Relationship Id="rId35" Type="http://schemas.openxmlformats.org/officeDocument/2006/relationships/theme" Target="theme/theme1.xml"/><Relationship Id="rId8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lol\AppData\Roaming\Microsoft\Templates\Curr&#237;culum%20cronol&#243;gico%20(dise&#241;o%20en%20azul%20y%20con%20fotograf&#237;a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40e8ec9-c0d5-46bf-ada4-d85cb00858d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033B31DA58764B9C95249EE3674570" ma:contentTypeVersion="3" ma:contentTypeDescription="Create a new document." ma:contentTypeScope="" ma:versionID="95dc898934bc55d44f916a4c37f6ed9f">
  <xsd:schema xmlns:xsd="http://www.w3.org/2001/XMLSchema" xmlns:xs="http://www.w3.org/2001/XMLSchema" xmlns:p="http://schemas.microsoft.com/office/2006/metadata/properties" xmlns:ns2="f40e8ec9-c0d5-46bf-ada4-d85cb00858d0" xmlns:ns3="904e2ea1-c14c-483b-89ef-f6b2df6ba23c" targetNamespace="http://schemas.microsoft.com/office/2006/metadata/properties" ma:root="true" ma:fieldsID="b2e5cbfe1fc3ad2df5ba46ab37a879c3" ns2:_="" ns3:_="">
    <xsd:import namespace="f40e8ec9-c0d5-46bf-ada4-d85cb00858d0"/>
    <xsd:import namespace="904e2ea1-c14c-483b-89ef-f6b2df6ba23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SharingHintHash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0e8ec9-c0d5-46bf-ada4-d85cb00858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4e2ea1-c14c-483b-89ef-f6b2df6ba23c" elementFormDefault="qualified">
    <xsd:import namespace="http://schemas.microsoft.com/office/2006/documentManagement/types"/>
    <xsd:import namespace="http://schemas.microsoft.com/office/infopath/2007/PartnerControls"/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FC20D6-0F90-43E9-BABB-5ED73E05CC13}">
  <ds:schemaRefs>
    <ds:schemaRef ds:uri="http://schemas.microsoft.com/office/2006/metadata/properties"/>
    <ds:schemaRef ds:uri="http://schemas.microsoft.com/office/infopath/2007/PartnerControls"/>
    <ds:schemaRef ds:uri="f40e8ec9-c0d5-46bf-ada4-d85cb00858d0"/>
  </ds:schemaRefs>
</ds:datastoreItem>
</file>

<file path=customXml/itemProps2.xml><?xml version="1.0" encoding="utf-8"?>
<ds:datastoreItem xmlns:ds="http://schemas.openxmlformats.org/officeDocument/2006/customXml" ds:itemID="{93D7F4B9-31FB-4B22-AE6B-33BFBD568B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BDDD17-BD68-47D4-B6FA-47843184BC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0e8ec9-c0d5-46bf-ada4-d85cb00858d0"/>
    <ds:schemaRef ds:uri="904e2ea1-c14c-483b-89ef-f6b2df6ba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cronológico (diseño en azul y con fotografía).dotx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2021-04-29T16:11:00Z</dcterms:created>
  <dcterms:modified xsi:type="dcterms:W3CDTF">2023-07-14T23:49:00Z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0x0101000A033B31DA58764B9C95249EE3674570</vt:lpwstr>
  </property>
</Properties>
</file>